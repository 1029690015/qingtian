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i w:val="0"/>
          <w:caps w:val="0"/>
          <w:color w:val="444444"/>
          <w:spacing w:val="0"/>
          <w:sz w:val="24"/>
          <w:szCs w:val="24"/>
          <w:shd w:val="clear" w:fill="FFFFFF"/>
        </w:rPr>
      </w:pPr>
      <w:r>
        <w:rPr>
          <w:rFonts w:hint="eastAsia" w:asciiTheme="minorEastAsia" w:hAnsiTheme="minorEastAsia" w:eastAsiaTheme="minorEastAsia" w:cstheme="minorEastAsia"/>
          <w:b/>
          <w:bCs/>
          <w:i w:val="0"/>
          <w:caps w:val="0"/>
          <w:color w:val="444444"/>
          <w:spacing w:val="0"/>
          <w:sz w:val="24"/>
          <w:szCs w:val="24"/>
          <w:shd w:val="clear" w:fill="FFFFFF"/>
        </w:rPr>
        <w:t>动态规划</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b/>
          <w:bCs/>
          <w:i w:val="0"/>
          <w:caps w:val="0"/>
          <w:color w:val="444444"/>
          <w:spacing w:val="0"/>
          <w:sz w:val="24"/>
          <w:szCs w:val="24"/>
          <w:shd w:val="clear" w:fill="FFFFFF"/>
        </w:rPr>
        <w:t>动态规划</w:t>
      </w:r>
      <w:r>
        <w:rPr>
          <w:rFonts w:hint="eastAsia" w:asciiTheme="minorEastAsia" w:hAnsiTheme="minorEastAsia" w:eastAsiaTheme="minorEastAsia" w:cstheme="minorEastAsia"/>
          <w:i w:val="0"/>
          <w:caps w:val="0"/>
          <w:color w:val="444444"/>
          <w:spacing w:val="0"/>
          <w:sz w:val="24"/>
          <w:szCs w:val="24"/>
          <w:shd w:val="clear" w:fill="FFFFFF"/>
        </w:rPr>
        <w:t>与分治法类似，都是把大问题拆分成小问题，通过寻找大问题与小问题的递推关系，解决一个个小问题，最终达到解决原问题的效果。但不同的是，分治法在子问题和子子问题等上被重复计算了很多次，而动态规划则具有记忆性，通过填写表把所有已经解决的子问题答案纪录下来，在新问题里需要用到的子问题可以直接提取，避免了重复计算，从而节约了时间，所以在问题满足最优性原理之后，用动态规划解决问题的核心就在于填表，表填写完毕，最优解也就找到。</w:t>
      </w:r>
    </w:p>
    <w:p>
      <w:pPr>
        <w:pStyle w:val="2"/>
        <w:keepNext w:val="0"/>
        <w:keepLines w:val="0"/>
        <w:widowControl/>
        <w:suppressLineNumbers w:val="0"/>
        <w:pBdr>
          <w:top w:val="none" w:color="auto" w:sz="0" w:space="0"/>
          <w:left w:val="single" w:color="2175BC" w:sz="18" w:space="7"/>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caps w:val="0"/>
          <w:color w:val="000000"/>
          <w:spacing w:val="0"/>
          <w:sz w:val="24"/>
          <w:szCs w:val="24"/>
          <w:u w:val="none"/>
          <w:bdr w:val="single" w:color="2175BC" w:sz="18" w:space="0"/>
          <w:shd w:val="clear" w:fill="FFFFFF"/>
        </w:rPr>
      </w:pPr>
      <w:r>
        <w:rPr>
          <w:rFonts w:hint="eastAsia" w:asciiTheme="minorEastAsia" w:hAnsiTheme="minorEastAsia" w:eastAsiaTheme="minorEastAsia" w:cstheme="minorEastAsia"/>
          <w:b/>
          <w:bCs/>
          <w:i w:val="0"/>
          <w:caps w:val="0"/>
          <w:color w:val="000000"/>
          <w:spacing w:val="0"/>
          <w:sz w:val="24"/>
          <w:szCs w:val="24"/>
          <w:u w:val="none"/>
          <w:bdr w:val="single" w:color="2175BC" w:sz="18" w:space="0"/>
          <w:shd w:val="clear" w:fill="FFFFFF"/>
        </w:rPr>
        <w:fldChar w:fldCharType="begin"/>
      </w:r>
      <w:r>
        <w:rPr>
          <w:rFonts w:hint="eastAsia" w:asciiTheme="minorEastAsia" w:hAnsiTheme="minorEastAsia" w:eastAsiaTheme="minorEastAsia" w:cstheme="minorEastAsia"/>
          <w:b/>
          <w:bCs/>
          <w:i w:val="0"/>
          <w:caps w:val="0"/>
          <w:color w:val="000000"/>
          <w:spacing w:val="0"/>
          <w:sz w:val="24"/>
          <w:szCs w:val="24"/>
          <w:u w:val="none"/>
          <w:bdr w:val="single" w:color="2175BC" w:sz="18" w:space="0"/>
          <w:shd w:val="clear" w:fill="FFFFFF"/>
        </w:rPr>
        <w:instrText xml:space="preserve"> HYPERLINK "https://www.cnblogs.com/Christal-R/p/Dynamic_programming.html" </w:instrText>
      </w:r>
      <w:r>
        <w:rPr>
          <w:rFonts w:hint="eastAsia" w:asciiTheme="minorEastAsia" w:hAnsiTheme="minorEastAsia" w:eastAsiaTheme="minorEastAsia" w:cstheme="minorEastAsia"/>
          <w:b/>
          <w:bCs/>
          <w:i w:val="0"/>
          <w:caps w:val="0"/>
          <w:color w:val="000000"/>
          <w:spacing w:val="0"/>
          <w:sz w:val="24"/>
          <w:szCs w:val="24"/>
          <w:u w:val="none"/>
          <w:bdr w:val="single" w:color="2175BC" w:sz="18" w:space="0"/>
          <w:shd w:val="clear" w:fill="FFFFFF"/>
        </w:rPr>
        <w:fldChar w:fldCharType="separate"/>
      </w:r>
      <w:r>
        <w:rPr>
          <w:rStyle w:val="8"/>
          <w:rFonts w:hint="eastAsia" w:asciiTheme="minorEastAsia" w:hAnsiTheme="minorEastAsia" w:eastAsiaTheme="minorEastAsia" w:cstheme="minorEastAsia"/>
          <w:b/>
          <w:bCs/>
          <w:i w:val="0"/>
          <w:caps w:val="0"/>
          <w:color w:val="000000"/>
          <w:spacing w:val="0"/>
          <w:sz w:val="24"/>
          <w:szCs w:val="24"/>
          <w:u w:val="none"/>
          <w:shd w:val="clear" w:fill="FFFFFF"/>
        </w:rPr>
        <w:t>动态规划解决01背包问题</w:t>
      </w:r>
      <w:r>
        <w:rPr>
          <w:rFonts w:hint="eastAsia" w:asciiTheme="minorEastAsia" w:hAnsiTheme="minorEastAsia" w:eastAsiaTheme="minorEastAsia" w:cstheme="minorEastAsia"/>
          <w:b/>
          <w:bCs/>
          <w:i w:val="0"/>
          <w:caps w:val="0"/>
          <w:color w:val="000000"/>
          <w:spacing w:val="0"/>
          <w:sz w:val="24"/>
          <w:szCs w:val="24"/>
          <w:u w:val="none"/>
          <w:bdr w:val="single" w:color="2175BC" w:sz="18"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寻找递推关系式，面对当前商品有两种可能性：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第一，包的容量比该商品体积小，装不下，此时的价值与前i-1个的价值是一样的，即V(i,j)=V(i-1,j)；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第二，还有足够的容量可以装该商品，但装了也不一定达到当前最优价值，所以在装与不装之间选择最优的一个，即V(i,j)=max｛ V(i-1,j)，V(i-1,j-w(i))+v(i)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其中V(i-1,j)表示不装，V(i-1,j-w(i))+v(i) 表示装了第i个商品，背包容量减少w(i)但价值增加了v(i)；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由此可以得出递推关系式：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1) </w:t>
      </w:r>
      <w:r>
        <w:rPr>
          <w:rStyle w:val="6"/>
          <w:rFonts w:hint="eastAsia" w:asciiTheme="minorEastAsia" w:hAnsiTheme="minorEastAsia" w:eastAsiaTheme="minorEastAsia" w:cstheme="minorEastAsia"/>
          <w:i w:val="0"/>
          <w:caps w:val="0"/>
          <w:color w:val="444444"/>
          <w:spacing w:val="0"/>
          <w:sz w:val="24"/>
          <w:szCs w:val="24"/>
          <w:shd w:val="clear" w:fill="FFFFFF"/>
        </w:rPr>
        <w:t>j&lt;w(i)      V(i,j)=V(i-1,j)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6"/>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2) </w:t>
      </w:r>
      <w:r>
        <w:rPr>
          <w:rStyle w:val="6"/>
          <w:rFonts w:hint="eastAsia" w:asciiTheme="minorEastAsia" w:hAnsiTheme="minorEastAsia" w:eastAsiaTheme="minorEastAsia" w:cstheme="minorEastAsia"/>
          <w:i w:val="0"/>
          <w:caps w:val="0"/>
          <w:color w:val="444444"/>
          <w:spacing w:val="0"/>
          <w:sz w:val="24"/>
          <w:szCs w:val="24"/>
          <w:shd w:val="clear" w:fill="FFFFFF"/>
        </w:rPr>
        <w:t>j&gt;=w(i)     V(i,j)=max｛ V(i-1,j)，V(i-1,j-w(i))+v(i)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6"/>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sz w:val="24"/>
          <w:szCs w:val="24"/>
        </w:rPr>
        <w:drawing>
          <wp:inline distT="0" distB="0" distL="114300" distR="114300">
            <wp:extent cx="5551170" cy="1988820"/>
            <wp:effectExtent l="0" t="0" r="1143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1170" cy="198882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void FindMax()//动态规划</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int i,j;</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//填表</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for(i=1;i&lt;=number;i++)</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for(j=1;j&lt;=capacity;j++)</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if(j&lt;w[i])//包装不进</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V[i][j]=V[i-1][j];</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else//能装</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if(V[i-1][j]&gt;V[i-1][j-w[i]]+v[i])//不装价值大</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V[i][j]=V[i-1][j];</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else//前i-1个物品的最优解与第i个物品的价值之和更大</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V[i][j]=V[i-1][j-w[i]]+v[i];</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xml:space="preserve">    }</w:t>
      </w:r>
    </w:p>
    <w:p>
      <w:pPr>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1) 最优解为V(4,8)=10，而V(4,8)!=V(3,8)却有V(4,8)=V(3,8-w(4))+v(4)=V(3,3)+6=4+6=10，所以第4件商品被选中，并且回到V(3,8-w(4))=V(3,3)；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2) 有V(3,3)=V(2,3)=4，所以第3件商品没被选择，回到V(2,3)；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rPr>
      </w:pPr>
      <w:r>
        <w:rPr>
          <w:rFonts w:hint="eastAsia" w:asciiTheme="minorEastAsia" w:hAnsiTheme="minorEastAsia" w:eastAsiaTheme="minorEastAsia" w:cstheme="minorEastAsia"/>
          <w:i w:val="0"/>
          <w:caps w:val="0"/>
          <w:color w:val="444444"/>
          <w:spacing w:val="0"/>
          <w:sz w:val="24"/>
          <w:szCs w:val="24"/>
          <w:shd w:val="clear" w:fill="FFFFFF"/>
        </w:rPr>
        <w:t>　　　　3) 而V(2,3)!=V(1,3)却有V(2,3)=V(1,3-w(2))+v(2)=V(1,0)+4=0+4=4，所以第2件商品被选中，并且回到V(1,3-w(2))=V(1,0)；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shd w:val="clear" w:fill="FFFFFF"/>
        </w:rPr>
      </w:pPr>
      <w:r>
        <w:rPr>
          <w:rFonts w:hint="eastAsia" w:asciiTheme="minorEastAsia" w:hAnsiTheme="minorEastAsia" w:eastAsiaTheme="minorEastAsia" w:cstheme="minorEastAsia"/>
          <w:i w:val="0"/>
          <w:caps w:val="0"/>
          <w:color w:val="444444"/>
          <w:spacing w:val="0"/>
          <w:sz w:val="24"/>
          <w:szCs w:val="24"/>
          <w:shd w:val="clear" w:fill="FFFFFF"/>
        </w:rPr>
        <w:t>　　　　4) 有V(1,0)=V(0,0)=0，所以第1件商品没被选择；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4"/>
          <w:szCs w:val="24"/>
          <w:shd w:val="clear" w:fill="FFFFFF"/>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91710" cy="1686560"/>
            <wp:effectExtent l="0" t="0" r="889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91710" cy="168656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void FindWhat(int i,int j)//寻找解的组成方式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if(i&gt;=0)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if(V[i][j]==V[i-1][j])//相等说明没装</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item[i]=0;//全局变量，标记未被选中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FindWhat(i-1,j);</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if( j-w[i]&gt;=0 &amp;&amp; V[i][j]==V[i-1][j-w[i]]+v[i]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item[i]=1;//标记已被选中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FindWhat(i-1,j-w[i]);//回到装包之前的位置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最大子数组和问题</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一个有N个整数元素的一维数组（A[0],A[1],…A[N-1]），这个数组有很多子数组，求子数组和的最大值？注意：子数组必须是连续的、不需要返回子数组的具体位置、数组中包含：正、负、零整数、子数组不能空。</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int A[5] = {-1,2,3,-4,2};</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符合条件的子数组为2，3，即答案为5</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我们不妨考虑一个这样的序列：1，-3，5，-2，4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a[i]表示这个序列的第 i 个元素，dp[i]表示最后一个元素是a[i]的最大连续和（此乃状态，是不是跟LIS的DP解法有点类似），于是：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dp[0] : a[0] ; ( 1 )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dp[1] : max(dp[0] + a[1] , a[1]) ; ( -2 )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dp[2] : max(dp[1] + a[2] , a[2]) ; ( 5 )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dp[3] : max(dp[2] + a[3] , a[3]) ; ( 3 )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dp[4] : max(dp[3] + a[4] , a[4]) ; ( 7 )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所以：ans = 7 （dp数组的最大值）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于是，我们可以得到状态转移方程：dp[i+1] = max(dp[i]+a[i+1] , a[i+1]) </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状态方程 ： max( dp[ i ] )  = getMax(  max( dp[ i -1 ] ) + arr[ i ] ,arr[ i ] ) 。上面式子的意义是：我们从头开始遍历数组，遍历到数组元素 arr[ i ] 时，连续的最大的和 可能为 max( dp[ i -1 ] ) + arr[ i ] ，也可能为 arr[ i ] ，做比较即可得出哪个更大，取最大值。时间复杂度为 n</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int GetMax(int a, int b)   //得到两个数的最大值</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return (a) &gt; (b) ? (a) : (b);</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int GetMaxAddOfArray(int* arr, int sz)</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if (arr == NULL || sz &lt;= 0)</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return 0;</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Sum = arr[0];   //临时最大值</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 = arr[0];   //比较之后的最大值</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for (int i = 1; i &lt; sz; i++)</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Sum = GetMax(Sum + arr[i], arr[i]);   //状态方程</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if (Sum &gt;= MAX)</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MAX = Sum;</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return MAX;</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int main()</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array[] = { 2, 3, -6, 4, 6, 2, -2, 5, -9 };</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sz = sizeof(array) / sizeof(array[0]);</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 = GetMaxAddOfArray(array, sz);</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cout &lt;&lt; MAX &lt;&lt; endl;</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return 0;</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t>
      </w: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b/>
          <w:bCs/>
          <w:i w:val="0"/>
          <w:caps w:val="0"/>
          <w:color w:val="333333"/>
          <w:spacing w:val="0"/>
          <w:sz w:val="21"/>
          <w:szCs w:val="21"/>
          <w:shd w:val="clear" w:fill="FFFFFF"/>
        </w:rPr>
        <w:t>将n个相同的小球放入m个相同的盒子，问有多少种方法</w:t>
      </w:r>
      <w:r>
        <w:rPr>
          <w:rFonts w:hint="eastAsia" w:asciiTheme="minorEastAsia" w:hAnsiTheme="minorEastAsia" w:eastAsiaTheme="minorEastAsia" w:cstheme="minorEastAsia"/>
          <w:i w:val="0"/>
          <w:caps w:val="0"/>
          <w:color w:val="333333"/>
          <w:spacing w:val="0"/>
          <w:sz w:val="21"/>
          <w:szCs w:val="21"/>
          <w:shd w:val="clear" w:fill="FFFFFF"/>
        </w:rPr>
        <w:t>。</w:t>
      </w:r>
    </w:p>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5，1，1和1，5，1 是同一种分法。</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①    当放入小球后，球数最少的盒子为空，那么就相当于，把i个小球放入j-1个盒子里面，即a[i][j-1]。</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②    当放入小球后，球数最少的盒子不为空，那么说明每个盒子里面都至少有一个小球，那么就预先把每个盒子里面放入一个小球好了，有 a[i-j] [j]。</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所以 ，递推公式为 a[i][j]= a[i][j-1]+a[i-j][j]，这里是i&gt;=j的。</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当i&lt;j的时候，无论怎么放，肯定会存在空盒，不妨先拿走一个空盒（保证有空盒）,然后把i个相同的小球放入剩余的j-1个相同的盒子中，有a[i][j-1]种方法，所以a[i][j]=a[i][j-1].</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综上：将n个相同的小球放入m个相同的盒子有</w:t>
      </w:r>
    </w:p>
    <w:p>
      <w:pPr>
        <w:rPr>
          <w:rFonts w:hint="eastAsia" w:asciiTheme="minorEastAsia" w:hAnsiTheme="minorEastAsia" w:eastAsiaTheme="minorEastAsia" w:cstheme="minorEastAsia"/>
          <w:i w:val="0"/>
          <w:caps w:val="0"/>
          <w:color w:val="4F4F4F"/>
          <w:spacing w:val="0"/>
          <w:sz w:val="24"/>
          <w:szCs w:val="24"/>
          <w:shd w:val="clear" w:fill="FFFFFF"/>
        </w:rPr>
      </w:pP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当i&gt;=j时，a[i][j]=a[i][j-1]+a[i-j][j];</w:t>
      </w:r>
    </w:p>
    <w:p>
      <w:pPr>
        <w:rPr>
          <w:rFonts w:hint="eastAsia" w:asciiTheme="minorEastAsia" w:hAnsiTheme="minorEastAsia" w:eastAsiaTheme="minorEastAsia" w:cstheme="minorEastAsia"/>
          <w:i w:val="0"/>
          <w:caps w:val="0"/>
          <w:color w:val="4F4F4F"/>
          <w:spacing w:val="0"/>
          <w:sz w:val="24"/>
          <w:szCs w:val="24"/>
          <w:shd w:val="clear" w:fill="FFFFFF"/>
        </w:rPr>
      </w:pP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当i&lt;时，a[i][j]=a[i][j-1],（仔细想想，这里也可以写成a[i][j]=a[i][i]，因为a[i][i]=a[i][i+1]=a[i][i+2]=a[i][i+3]…….</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#include &lt;iostream&gt;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using namespace std;</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const int maxn=11;</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int a[maxn][maxn];</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void init()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for(int i=1;i&lt;=10;i++)</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a[0][i]=1,a[i][1]=1;</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for(int i=1;i&lt;maxn;i++)</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for(int j=2;j&lt;=maxn;j++)</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if(j&lt;=i)</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a[i][j]=a[i][j-1]+a[i-j][j];</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else</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a[i][j]=a[i][i];</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int main()</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init();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int t,n,m;</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cin&gt;&gt;t;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while(t--)</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cin&gt;&gt;n&gt;&gt;m;</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cout&lt;&lt;a[n][m]&lt;&lt;endl;</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w:t>
      </w:r>
    </w:p>
    <w:p>
      <w:pPr>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 xml:space="preserve">    return 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239268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230" cy="239268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2112010"/>
            <wp:effectExtent l="0" t="0" r="762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211201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3129915"/>
            <wp:effectExtent l="0" t="0" r="6350"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0500" cy="3129915"/>
                    </a:xfrm>
                    <a:prstGeom prst="rect">
                      <a:avLst/>
                    </a:prstGeom>
                    <a:noFill/>
                    <a:ln w="9525">
                      <a:noFill/>
                    </a:ln>
                  </pic:spPr>
                </pic:pic>
              </a:graphicData>
            </a:graphic>
          </wp:inline>
        </w:drawing>
      </w:r>
    </w:p>
    <w:p>
      <w:pPr>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lang w:val="en-US" w:eastAsia="zh-CN"/>
        </w:rPr>
        <w:t>也可以</w:t>
      </w:r>
      <w:r>
        <w:rPr>
          <w:rFonts w:hint="eastAsia" w:asciiTheme="minorEastAsia" w:hAnsiTheme="minorEastAsia" w:eastAsiaTheme="minorEastAsia" w:cstheme="minorEastAsia"/>
          <w:i w:val="0"/>
          <w:caps w:val="0"/>
          <w:color w:val="000000"/>
          <w:spacing w:val="0"/>
          <w:sz w:val="21"/>
          <w:szCs w:val="21"/>
          <w:shd w:val="clear" w:fill="FFFFFF"/>
        </w:rPr>
        <w:t>c[i,j]= min{c[i-1,j] , c[i, j-coinsValues[i]]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6"/>
          <w:rFonts w:hint="eastAsia" w:asciiTheme="minorEastAsia" w:hAnsiTheme="minorEastAsia" w:eastAsiaTheme="minorEastAsia" w:cstheme="minorEastAsia"/>
          <w:i w:val="0"/>
          <w:caps w:val="0"/>
          <w:color w:val="000000"/>
          <w:spacing w:val="0"/>
          <w:sz w:val="21"/>
          <w:szCs w:val="21"/>
          <w:shd w:val="clear" w:fill="FFFFFF"/>
        </w:rPr>
        <w:t>考虑该问题的最优子结构：设 c[i,j]表示 可用第 0，1，.... i 枚硬币 对 金额为 j 的钱 进行找钱 所需要的最少硬币数。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Style w:val="6"/>
          <w:rFonts w:hint="eastAsia" w:asciiTheme="minorEastAsia" w:hAnsiTheme="minorEastAsia" w:eastAsiaTheme="minorEastAsia" w:cstheme="minorEastAsia"/>
          <w:i w:val="0"/>
          <w:caps w:val="0"/>
          <w:color w:val="FF0000"/>
          <w:spacing w:val="0"/>
          <w:sz w:val="21"/>
          <w:szCs w:val="21"/>
          <w:shd w:val="clear" w:fill="FFFFFF"/>
        </w:rPr>
        <w:t>i 表示可用的硬币种类数， j 表示 需要找回的零钱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第 i 枚硬币有两种选择：用它来找零 和 不用它找零。因此，c[i,j]的最优解如下：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c[i,j]= min{c[i-1,j] , c[i, j-coinsValues[i]] + 1}   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c[i-1,j] 表示 </w:t>
      </w:r>
      <w:r>
        <w:rPr>
          <w:rStyle w:val="6"/>
          <w:rFonts w:hint="eastAsia" w:asciiTheme="minorEastAsia" w:hAnsiTheme="minorEastAsia" w:eastAsiaTheme="minorEastAsia" w:cstheme="minorEastAsia"/>
          <w:i w:val="0"/>
          <w:caps w:val="0"/>
          <w:color w:val="FF0000"/>
          <w:spacing w:val="0"/>
          <w:sz w:val="21"/>
          <w:szCs w:val="21"/>
          <w:shd w:val="clear" w:fill="FFFFFF"/>
        </w:rPr>
        <w:t>不</w:t>
      </w:r>
      <w:r>
        <w:rPr>
          <w:rStyle w:val="6"/>
          <w:rFonts w:hint="eastAsia" w:asciiTheme="minorEastAsia" w:hAnsiTheme="minorEastAsia" w:eastAsiaTheme="minorEastAsia" w:cstheme="minorEastAsia"/>
          <w:i w:val="0"/>
          <w:caps w:val="0"/>
          <w:color w:val="000000"/>
          <w:spacing w:val="0"/>
          <w:sz w:val="21"/>
          <w:szCs w:val="21"/>
          <w:shd w:val="clear" w:fill="FFFFFF"/>
        </w:rPr>
        <w:t>使用</w:t>
      </w:r>
      <w:r>
        <w:rPr>
          <w:rFonts w:hint="eastAsia" w:asciiTheme="minorEastAsia" w:hAnsiTheme="minorEastAsia" w:eastAsiaTheme="minorEastAsia" w:cstheme="minorEastAsia"/>
          <w:i w:val="0"/>
          <w:caps w:val="0"/>
          <w:color w:val="000000"/>
          <w:spacing w:val="0"/>
          <w:sz w:val="21"/>
          <w:szCs w:val="21"/>
          <w:shd w:val="clear" w:fill="FFFFFF"/>
        </w:rPr>
        <w:t>第 i 枚硬币找零时，对金额为 j 进行找钱所需要的</w:t>
      </w:r>
      <w:r>
        <w:rPr>
          <w:rStyle w:val="6"/>
          <w:rFonts w:hint="eastAsia" w:asciiTheme="minorEastAsia" w:hAnsiTheme="minorEastAsia" w:eastAsiaTheme="minorEastAsia" w:cstheme="minorEastAsia"/>
          <w:i w:val="0"/>
          <w:caps w:val="0"/>
          <w:color w:val="000000"/>
          <w:spacing w:val="0"/>
          <w:sz w:val="21"/>
          <w:szCs w:val="21"/>
          <w:shd w:val="clear" w:fill="FFFFFF"/>
        </w:rPr>
        <w:t>最少</w:t>
      </w:r>
      <w:r>
        <w:rPr>
          <w:rFonts w:hint="eastAsia" w:asciiTheme="minorEastAsia" w:hAnsiTheme="minorEastAsia" w:eastAsiaTheme="minorEastAsia" w:cstheme="minorEastAsia"/>
          <w:i w:val="0"/>
          <w:caps w:val="0"/>
          <w:color w:val="000000"/>
          <w:spacing w:val="0"/>
          <w:sz w:val="21"/>
          <w:szCs w:val="21"/>
          <w:shd w:val="clear" w:fill="FFFFFF"/>
        </w:rPr>
        <w:t>硬币数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c[i, j-coinsValues[i]] + 1 表示</w:t>
      </w:r>
      <w:r>
        <w:rPr>
          <w:rStyle w:val="6"/>
          <w:rFonts w:hint="eastAsia" w:asciiTheme="minorEastAsia" w:hAnsiTheme="minorEastAsia" w:eastAsiaTheme="minorEastAsia" w:cstheme="minorEastAsia"/>
          <w:i w:val="0"/>
          <w:caps w:val="0"/>
          <w:color w:val="000000"/>
          <w:spacing w:val="0"/>
          <w:sz w:val="21"/>
          <w:szCs w:val="21"/>
          <w:shd w:val="clear" w:fill="FFFFFF"/>
        </w:rPr>
        <w:t> 使用</w:t>
      </w:r>
      <w:r>
        <w:rPr>
          <w:rFonts w:hint="eastAsia" w:asciiTheme="minorEastAsia" w:hAnsiTheme="minorEastAsia" w:eastAsiaTheme="minorEastAsia" w:cstheme="minorEastAsia"/>
          <w:i w:val="0"/>
          <w:caps w:val="0"/>
          <w:color w:val="000000"/>
          <w:spacing w:val="0"/>
          <w:sz w:val="21"/>
          <w:szCs w:val="21"/>
          <w:shd w:val="clear" w:fill="FFFFFF"/>
        </w:rPr>
        <w:t> 第 i 枚硬币找零时，对金额为 j 进行找钱所需要的</w:t>
      </w:r>
      <w:r>
        <w:rPr>
          <w:rStyle w:val="6"/>
          <w:rFonts w:hint="eastAsia" w:asciiTheme="minorEastAsia" w:hAnsiTheme="minorEastAsia" w:eastAsiaTheme="minorEastAsia" w:cstheme="minorEastAsia"/>
          <w:i w:val="0"/>
          <w:caps w:val="0"/>
          <w:color w:val="000000"/>
          <w:spacing w:val="0"/>
          <w:sz w:val="21"/>
          <w:szCs w:val="21"/>
          <w:shd w:val="clear" w:fill="FFFFFF"/>
        </w:rPr>
        <w:t>最少</w:t>
      </w:r>
      <w:r>
        <w:rPr>
          <w:rFonts w:hint="eastAsia" w:asciiTheme="minorEastAsia" w:hAnsiTheme="minorEastAsia" w:eastAsiaTheme="minorEastAsia" w:cstheme="minorEastAsia"/>
          <w:i w:val="0"/>
          <w:caps w:val="0"/>
          <w:color w:val="000000"/>
          <w:spacing w:val="0"/>
          <w:sz w:val="21"/>
          <w:szCs w:val="21"/>
          <w:shd w:val="clear" w:fill="FFFFFF"/>
        </w:rPr>
        <w:t>硬币数。由于用了第 i 枚硬币，故使用的硬币数量要增1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c[i,j] 取二者的较小值的那一个。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191262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9230" cy="19126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z w:val="24"/>
          <w:szCs w:val="24"/>
        </w:rPr>
        <w:t>有n级台阶，一个人每次上一级或者两级，问有多少种走完n级台阶的方法。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分析：动态规划的实现的关键在于能不能准确合理的用动态规划表来抽象出 实际问题。在这个问题上，我们让f(n)表示走上n级台阶的方法数。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那么当n为1时，f(n) = 1,n为2时，f(n) =2,就是说当台阶只有一级的时候，方法数是一种，台阶有两级的时候，方法数为2。那么当我们要走上n级台阶，必然是从n-1级台阶迈一步或者是从n-2级台阶迈两步，所以到达n级台阶的方法数必然是到达n-1级台阶的方法数加上到达n-2级台阶的方法数之和。即</w:t>
      </w:r>
      <w:r>
        <w:rPr>
          <w:rFonts w:hint="eastAsia" w:asciiTheme="minorEastAsia" w:hAnsiTheme="minorEastAsia" w:eastAsiaTheme="minorEastAsia" w:cstheme="minorEastAsia"/>
          <w:b/>
          <w:bCs/>
          <w:sz w:val="24"/>
          <w:szCs w:val="24"/>
        </w:rPr>
        <w:t>f(n) = f(n-1)+f(n-2)</w:t>
      </w:r>
      <w:r>
        <w:rPr>
          <w:rFonts w:hint="eastAsia" w:asciiTheme="minorEastAsia" w:hAnsiTheme="minorEastAsia" w:eastAsiaTheme="minorEastAsia" w:cstheme="minorEastAsia"/>
          <w:sz w:val="22"/>
          <w:szCs w:val="22"/>
        </w:rPr>
        <w:t>，我们用dp[n]来表示动态规划表，dp[i],i&gt;0,i&lt;=n,表示到达i级台阶的方法数。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/*dp是全局数组，大小为n,全部初始化为0，是题目中的动态规划表*/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int fun(int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if (n==1||n==2)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return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/*判断n-1的状态有没有被计算过*/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if (!dp[n-1])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dp[n-1] = fun(n-1);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if(!dp[n-2])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dp[n-2]=fun(n-2);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b/>
      </w:r>
      <w:r>
        <w:rPr>
          <w:rFonts w:hint="eastAsia" w:asciiTheme="minorEastAsia" w:hAnsiTheme="minorEastAsia" w:eastAsiaTheme="minorEastAsia" w:cstheme="minorEastAsia"/>
          <w:sz w:val="22"/>
          <w:szCs w:val="22"/>
          <w:lang w:val="en-US" w:eastAsia="zh-CN"/>
        </w:rPr>
        <w:t>return dp[n-1]+dp[n-2];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sz w:val="22"/>
          <w:szCs w:val="2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bCs/>
          <w:sz w:val="24"/>
          <w:szCs w:val="24"/>
          <w:u w:val="single"/>
          <w:lang w:val="en-US" w:eastAsia="zh-CN"/>
        </w:rPr>
      </w:pPr>
      <w:r>
        <w:rPr>
          <w:rFonts w:hint="eastAsia" w:asciiTheme="minorEastAsia" w:hAnsiTheme="minorEastAsia" w:eastAsiaTheme="minorEastAsia" w:cstheme="minorEastAsia"/>
          <w:b/>
          <w:bCs/>
          <w:i w:val="0"/>
          <w:caps w:val="0"/>
          <w:color w:val="4F4F4F"/>
          <w:spacing w:val="0"/>
          <w:sz w:val="24"/>
          <w:szCs w:val="24"/>
          <w:u w:val="single"/>
          <w:shd w:val="clear" w:fill="FFFFFF"/>
        </w:rPr>
        <w:t>给定数组arr，返回arr的最长递增子序列的长度，比如arr=[2,1,5,3,6,4,8,9,7]，最长递增子序列为[1,3,4,8,9]返回其长度为5.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首先生成dp[n]的数组，dp[i]表示以必须arr[i]这个数结束的情况下产生的最大递增子序列的长度。对于第一个数来说，很明显dp[0]为1，当我们计算dp[i]的时候，我们去考察i位置之前的所有位置，找到i位置之前的最大的dp值，记为dp[j](0=&lt;j&lt;i),dp[j]代表以arr[j]结尾的最长递增序列，而dp[j]又是之前计算过的最大的那个值，我们在来判断arr[i]是否大于arr[j],如果大于dp[i]=dp[j]+1.计算完dp之后，我们找出dp中的最大值，即为这个串的最长递增序列。</w:t>
      </w:r>
    </w:p>
    <w:p>
      <w:pPr>
        <w:pStyle w:val="4"/>
        <w:keepNext w:val="0"/>
        <w:keepLines w:val="0"/>
        <w:widowControl/>
        <w:suppressLineNumbers w:val="0"/>
        <w:shd w:val="clear" w:fill="FFFFFF"/>
        <w:spacing w:before="315" w:beforeAutospacing="0" w:after="315" w:afterAutospacing="0"/>
        <w:ind w:left="0" w:right="0" w:firstLine="0"/>
        <w:rPr>
          <w:rFonts w:hint="eastAsia" w:asciiTheme="minorEastAsia" w:hAnsiTheme="minorEastAsia" w:eastAsiaTheme="minorEastAsia" w:cstheme="minorEastAsia"/>
          <w:i w:val="0"/>
          <w:caps w:val="0"/>
          <w:color w:val="333333"/>
          <w:spacing w:val="0"/>
          <w:sz w:val="22"/>
          <w:szCs w:val="22"/>
          <w:shd w:val="clear" w:fill="FFFFFF"/>
        </w:rPr>
      </w:pPr>
      <w:r>
        <w:rPr>
          <w:rFonts w:hint="eastAsia" w:asciiTheme="minorEastAsia" w:hAnsiTheme="minorEastAsia" w:eastAsiaTheme="minorEastAsia" w:cstheme="minorEastAsia"/>
          <w:i w:val="0"/>
          <w:caps w:val="0"/>
          <w:color w:val="C7254E"/>
          <w:spacing w:val="0"/>
          <w:sz w:val="20"/>
          <w:szCs w:val="20"/>
          <w:shd w:val="clear" w:fill="F9F2F4"/>
        </w:rPr>
        <w:t>2, 11, 4, 12, 6, 1</w:t>
      </w:r>
    </w:p>
    <w:p>
      <w:pPr>
        <w:pStyle w:val="4"/>
        <w:keepNext w:val="0"/>
        <w:keepLines w:val="0"/>
        <w:widowControl/>
        <w:suppressLineNumbers w:val="0"/>
        <w:shd w:val="clear" w:fill="FFFFFF"/>
        <w:spacing w:before="315" w:beforeAutospacing="0" w:after="315" w:afterAutospacing="0"/>
        <w:ind w:left="0" w:right="0" w:firstLine="0"/>
        <w:rPr>
          <w:rFonts w:hint="eastAsia" w:asciiTheme="minorEastAsia" w:hAnsiTheme="minorEastAsia" w:eastAsiaTheme="minorEastAsia" w:cstheme="minorEastAsia"/>
          <w:i w:val="0"/>
          <w:caps w:val="0"/>
          <w:color w:val="333333"/>
          <w:spacing w:val="0"/>
          <w:sz w:val="22"/>
          <w:szCs w:val="22"/>
        </w:rPr>
      </w:pPr>
      <w:r>
        <w:rPr>
          <w:rFonts w:hint="eastAsia" w:asciiTheme="minorEastAsia" w:hAnsiTheme="minorEastAsia" w:eastAsiaTheme="minorEastAsia" w:cstheme="minorEastAsia"/>
          <w:i w:val="0"/>
          <w:caps w:val="0"/>
          <w:color w:val="333333"/>
          <w:spacing w:val="0"/>
          <w:sz w:val="22"/>
          <w:szCs w:val="22"/>
          <w:shd w:val="clear" w:fill="FFFFFF"/>
        </w:rPr>
        <w:t>在我们不知道答案的情况下，当我们扫描到</w:t>
      </w:r>
      <w:r>
        <w:rPr>
          <w:rStyle w:val="9"/>
          <w:rFonts w:hint="eastAsia" w:asciiTheme="minorEastAsia" w:hAnsiTheme="minorEastAsia" w:eastAsiaTheme="minorEastAsia" w:cstheme="minorEastAsia"/>
          <w:i w:val="0"/>
          <w:caps w:val="0"/>
          <w:color w:val="C7254E"/>
          <w:spacing w:val="0"/>
          <w:sz w:val="19"/>
          <w:szCs w:val="19"/>
          <w:shd w:val="clear" w:fill="F9F2F4"/>
        </w:rPr>
        <w:t>6</w:t>
      </w:r>
      <w:r>
        <w:rPr>
          <w:rFonts w:hint="eastAsia" w:asciiTheme="minorEastAsia" w:hAnsiTheme="minorEastAsia" w:eastAsiaTheme="minorEastAsia" w:cstheme="minorEastAsia"/>
          <w:i w:val="0"/>
          <w:caps w:val="0"/>
          <w:color w:val="333333"/>
          <w:spacing w:val="0"/>
          <w:sz w:val="22"/>
          <w:szCs w:val="22"/>
          <w:shd w:val="clear" w:fill="FFFFFF"/>
        </w:rPr>
        <w:t>的时候，应该怎样找出</w:t>
      </w:r>
      <w:r>
        <w:rPr>
          <w:rStyle w:val="9"/>
          <w:rFonts w:hint="eastAsia" w:asciiTheme="minorEastAsia" w:hAnsiTheme="minorEastAsia" w:eastAsiaTheme="minorEastAsia" w:cstheme="minorEastAsia"/>
          <w:i w:val="0"/>
          <w:caps w:val="0"/>
          <w:color w:val="C7254E"/>
          <w:spacing w:val="0"/>
          <w:sz w:val="19"/>
          <w:szCs w:val="19"/>
          <w:shd w:val="clear" w:fill="F9F2F4"/>
        </w:rPr>
        <w:t>2, 4</w:t>
      </w:r>
      <w:r>
        <w:rPr>
          <w:rFonts w:hint="eastAsia" w:asciiTheme="minorEastAsia" w:hAnsiTheme="minorEastAsia" w:eastAsiaTheme="minorEastAsia" w:cstheme="minorEastAsia"/>
          <w:i w:val="0"/>
          <w:caps w:val="0"/>
          <w:color w:val="333333"/>
          <w:spacing w:val="0"/>
          <w:sz w:val="22"/>
          <w:szCs w:val="22"/>
          <w:shd w:val="clear" w:fill="FFFFFF"/>
        </w:rPr>
        <w:t>呢？</w:t>
      </w:r>
      <w:r>
        <w:rPr>
          <w:rFonts w:hint="eastAsia" w:asciiTheme="minorEastAsia" w:hAnsiTheme="minorEastAsia" w:eastAsiaTheme="minorEastAsia" w:cstheme="minorEastAsia"/>
          <w:i w:val="0"/>
          <w:caps w:val="0"/>
          <w:color w:val="333333"/>
          <w:spacing w:val="0"/>
          <w:sz w:val="22"/>
          <w:szCs w:val="22"/>
          <w:shd w:val="clear" w:fill="FFFFFF"/>
        </w:rPr>
        <w:br w:type="textWrapping"/>
      </w:r>
      <w:r>
        <w:rPr>
          <w:rFonts w:hint="eastAsia" w:asciiTheme="minorEastAsia" w:hAnsiTheme="minorEastAsia" w:eastAsiaTheme="minorEastAsia" w:cstheme="minorEastAsia"/>
          <w:i w:val="0"/>
          <w:caps w:val="0"/>
          <w:color w:val="333333"/>
          <w:spacing w:val="0"/>
          <w:sz w:val="22"/>
          <w:szCs w:val="22"/>
          <w:shd w:val="clear" w:fill="FFFFFF"/>
        </w:rPr>
        <w:t>为了找出能与</w:t>
      </w:r>
      <w:r>
        <w:rPr>
          <w:rStyle w:val="9"/>
          <w:rFonts w:hint="eastAsia" w:asciiTheme="minorEastAsia" w:hAnsiTheme="minorEastAsia" w:eastAsiaTheme="minorEastAsia" w:cstheme="minorEastAsia"/>
          <w:i w:val="0"/>
          <w:caps w:val="0"/>
          <w:color w:val="C7254E"/>
          <w:spacing w:val="0"/>
          <w:sz w:val="19"/>
          <w:szCs w:val="19"/>
          <w:shd w:val="clear" w:fill="F9F2F4"/>
        </w:rPr>
        <w:t>6</w:t>
      </w:r>
      <w:r>
        <w:rPr>
          <w:rFonts w:hint="eastAsia" w:asciiTheme="minorEastAsia" w:hAnsiTheme="minorEastAsia" w:eastAsiaTheme="minorEastAsia" w:cstheme="minorEastAsia"/>
          <w:i w:val="0"/>
          <w:caps w:val="0"/>
          <w:color w:val="333333"/>
          <w:spacing w:val="0"/>
          <w:sz w:val="22"/>
          <w:szCs w:val="22"/>
          <w:shd w:val="clear" w:fill="FFFFFF"/>
        </w:rPr>
        <w:t>组合的</w:t>
      </w:r>
      <w:r>
        <w:rPr>
          <w:rStyle w:val="6"/>
          <w:rFonts w:hint="eastAsia" w:asciiTheme="minorEastAsia" w:hAnsiTheme="minorEastAsia" w:eastAsiaTheme="minorEastAsia" w:cstheme="minorEastAsia"/>
          <w:b/>
          <w:i w:val="0"/>
          <w:caps w:val="0"/>
          <w:color w:val="333333"/>
          <w:spacing w:val="0"/>
          <w:sz w:val="22"/>
          <w:szCs w:val="22"/>
          <w:shd w:val="clear" w:fill="FFFFFF"/>
        </w:rPr>
        <w:t>LIS</w:t>
      </w:r>
      <w:r>
        <w:rPr>
          <w:rFonts w:hint="eastAsia" w:asciiTheme="minorEastAsia" w:hAnsiTheme="minorEastAsia" w:eastAsiaTheme="minorEastAsia" w:cstheme="minorEastAsia"/>
          <w:i w:val="0"/>
          <w:caps w:val="0"/>
          <w:color w:val="333333"/>
          <w:spacing w:val="0"/>
          <w:sz w:val="22"/>
          <w:szCs w:val="22"/>
          <w:shd w:val="clear" w:fill="FFFFFF"/>
        </w:rPr>
        <w:t>，我们要依次检查</w:t>
      </w:r>
      <w:r>
        <w:rPr>
          <w:rStyle w:val="6"/>
          <w:rFonts w:hint="eastAsia" w:asciiTheme="minorEastAsia" w:hAnsiTheme="minorEastAsia" w:eastAsiaTheme="minorEastAsia" w:cstheme="minorEastAsia"/>
          <w:b/>
          <w:i w:val="0"/>
          <w:caps w:val="0"/>
          <w:color w:val="333333"/>
          <w:spacing w:val="0"/>
          <w:sz w:val="22"/>
          <w:szCs w:val="22"/>
          <w:shd w:val="clear" w:fill="FFFFFF"/>
        </w:rPr>
        <w:t>结尾元素在</w:t>
      </w:r>
      <w:r>
        <w:rPr>
          <w:rStyle w:val="9"/>
          <w:rFonts w:hint="eastAsia" w:asciiTheme="minorEastAsia" w:hAnsiTheme="minorEastAsia" w:eastAsiaTheme="minorEastAsia" w:cstheme="minorEastAsia"/>
          <w:b/>
          <w:i w:val="0"/>
          <w:caps w:val="0"/>
          <w:color w:val="C7254E"/>
          <w:spacing w:val="0"/>
          <w:sz w:val="19"/>
          <w:szCs w:val="19"/>
          <w:shd w:val="clear" w:fill="F9F2F4"/>
        </w:rPr>
        <w:t>6</w:t>
      </w:r>
      <w:r>
        <w:rPr>
          <w:rStyle w:val="6"/>
          <w:rFonts w:hint="eastAsia" w:asciiTheme="minorEastAsia" w:hAnsiTheme="minorEastAsia" w:eastAsiaTheme="minorEastAsia" w:cstheme="minorEastAsia"/>
          <w:b/>
          <w:i w:val="0"/>
          <w:caps w:val="0"/>
          <w:color w:val="333333"/>
          <w:spacing w:val="0"/>
          <w:sz w:val="22"/>
          <w:szCs w:val="22"/>
          <w:shd w:val="clear" w:fill="FFFFFF"/>
        </w:rPr>
        <w:t>左边且比</w:t>
      </w:r>
      <w:r>
        <w:rPr>
          <w:rStyle w:val="9"/>
          <w:rFonts w:hint="eastAsia" w:asciiTheme="minorEastAsia" w:hAnsiTheme="minorEastAsia" w:eastAsiaTheme="minorEastAsia" w:cstheme="minorEastAsia"/>
          <w:b/>
          <w:i w:val="0"/>
          <w:caps w:val="0"/>
          <w:color w:val="C7254E"/>
          <w:spacing w:val="0"/>
          <w:sz w:val="19"/>
          <w:szCs w:val="19"/>
          <w:shd w:val="clear" w:fill="F9F2F4"/>
        </w:rPr>
        <w:t>6</w:t>
      </w:r>
      <w:r>
        <w:rPr>
          <w:rStyle w:val="6"/>
          <w:rFonts w:hint="eastAsia" w:asciiTheme="minorEastAsia" w:hAnsiTheme="minorEastAsia" w:eastAsiaTheme="minorEastAsia" w:cstheme="minorEastAsia"/>
          <w:b/>
          <w:i w:val="0"/>
          <w:caps w:val="0"/>
          <w:color w:val="333333"/>
          <w:spacing w:val="0"/>
          <w:sz w:val="22"/>
          <w:szCs w:val="22"/>
          <w:shd w:val="clear" w:fill="FFFFFF"/>
        </w:rPr>
        <w:t>小</w:t>
      </w:r>
      <w:r>
        <w:rPr>
          <w:rFonts w:hint="eastAsia" w:asciiTheme="minorEastAsia" w:hAnsiTheme="minorEastAsia" w:eastAsiaTheme="minorEastAsia" w:cstheme="minorEastAsia"/>
          <w:i w:val="0"/>
          <w:caps w:val="0"/>
          <w:color w:val="333333"/>
          <w:spacing w:val="0"/>
          <w:sz w:val="22"/>
          <w:szCs w:val="22"/>
          <w:shd w:val="clear" w:fill="FFFFFF"/>
        </w:rPr>
        <w:t>的LIS：</w:t>
      </w:r>
    </w:p>
    <w:p>
      <w:pPr>
        <w:keepNext w:val="0"/>
        <w:keepLines w:val="0"/>
        <w:widowControl/>
        <w:numPr>
          <w:ilvl w:val="0"/>
          <w:numId w:val="1"/>
        </w:numPr>
        <w:suppressLineNumbers w:val="0"/>
        <w:spacing w:before="63" w:beforeAutospacing="0" w:after="63" w:afterAutospacing="0"/>
        <w:ind w:left="63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33333"/>
          <w:spacing w:val="0"/>
          <w:sz w:val="22"/>
          <w:szCs w:val="22"/>
          <w:shd w:val="clear" w:fill="FFFFFF"/>
        </w:rPr>
        <w:t>以2结尾的</w:t>
      </w:r>
      <w:r>
        <w:rPr>
          <w:rStyle w:val="6"/>
          <w:rFonts w:hint="eastAsia" w:asciiTheme="minorEastAsia" w:hAnsiTheme="minorEastAsia" w:eastAsiaTheme="minorEastAsia" w:cstheme="minorEastAsia"/>
          <w:b/>
          <w:i w:val="0"/>
          <w:caps w:val="0"/>
          <w:color w:val="333333"/>
          <w:spacing w:val="0"/>
          <w:sz w:val="22"/>
          <w:szCs w:val="22"/>
          <w:shd w:val="clear" w:fill="FFFFFF"/>
        </w:rPr>
        <w:t>LIS</w:t>
      </w:r>
    </w:p>
    <w:p>
      <w:pPr>
        <w:keepNext w:val="0"/>
        <w:keepLines w:val="0"/>
        <w:widowControl/>
        <w:numPr>
          <w:ilvl w:val="0"/>
          <w:numId w:val="1"/>
        </w:numPr>
        <w:suppressLineNumbers w:val="0"/>
        <w:spacing w:before="63" w:beforeAutospacing="0" w:after="63" w:afterAutospacing="0"/>
        <w:ind w:left="630" w:right="0" w:hanging="360"/>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33333"/>
          <w:spacing w:val="0"/>
          <w:sz w:val="22"/>
          <w:szCs w:val="22"/>
          <w:shd w:val="clear" w:fill="FFFFFF"/>
        </w:rPr>
        <w:t>以4结尾的</w:t>
      </w:r>
      <w:r>
        <w:rPr>
          <w:rStyle w:val="6"/>
          <w:rFonts w:hint="eastAsia" w:asciiTheme="minorEastAsia" w:hAnsiTheme="minorEastAsia" w:eastAsiaTheme="minorEastAsia" w:cstheme="minorEastAsia"/>
          <w:b/>
          <w:i w:val="0"/>
          <w:caps w:val="0"/>
          <w:color w:val="333333"/>
          <w:spacing w:val="0"/>
          <w:sz w:val="22"/>
          <w:szCs w:val="22"/>
          <w:shd w:val="clear" w:fill="FFFFFF"/>
        </w:rPr>
        <w:t>LIS</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#include &lt;iostream&gt;</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#include &lt;algorithm&gt;</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using namespace std;</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/*动态规划表*/</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int dp[5] = {};</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int main(){</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int arr[5] = {2,4,5,3,1};</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dp[0] = 1;</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const int oo = 0;</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for (int i = 1;i&lt;5;i++){</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int _max = oo;</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for (int j=0;j&lt;i;j++)</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if(dp[j]&gt;_max&amp;&amp;arr[i]&gt;arr[j])</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_max = dp[j];</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dp[i] = _max+1;</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int maxlist=0;</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for (int i = 0; i &lt; 5;i++)</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if (dp[i] &gt; maxlist)</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maxlist=dp[i];</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b/>
      </w:r>
      <w:r>
        <w:rPr>
          <w:rFonts w:hint="eastAsia" w:asciiTheme="minorEastAsia" w:hAnsiTheme="minorEastAsia" w:eastAsiaTheme="minorEastAsia" w:cstheme="minorEastAsia"/>
          <w:sz w:val="24"/>
          <w:szCs w:val="32"/>
        </w:rPr>
        <w:t>cout &lt;&lt; maxlist &lt;&lt; endl;</w:t>
      </w:r>
    </w:p>
    <w:p>
      <w:pPr>
        <w:keepNext w:val="0"/>
        <w:keepLines w:val="0"/>
        <w:widowControl/>
        <w:numPr>
          <w:ilvl w:val="0"/>
          <w:numId w:val="0"/>
        </w:numPr>
        <w:suppressLineNumbers w:val="0"/>
        <w:spacing w:before="63" w:beforeAutospacing="0" w:after="63" w:afterAutospacing="0"/>
        <w:ind w:right="0" w:right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rPr>
      </w:pPr>
      <w:r>
        <w:rPr>
          <w:rFonts w:hint="eastAsia" w:ascii="宋体" w:hAnsi="宋体" w:eastAsia="宋体" w:cs="宋体"/>
          <w:b/>
          <w:bCs/>
          <w:i w:val="0"/>
          <w:caps w:val="0"/>
          <w:color w:val="auto"/>
          <w:spacing w:val="0"/>
          <w:sz w:val="24"/>
          <w:szCs w:val="24"/>
          <w:shd w:val="clear" w:fill="FFFFFF"/>
        </w:rPr>
        <w:t>给定两个字符串str1和str2，返回两个字符串的最长公共子序列</w:t>
      </w:r>
      <w:r>
        <w:rPr>
          <w:rFonts w:hint="eastAsia" w:ascii="宋体" w:hAnsi="宋体" w:eastAsia="宋体" w:cs="宋体"/>
          <w:i w:val="0"/>
          <w:caps w:val="0"/>
          <w:color w:val="auto"/>
          <w:spacing w:val="0"/>
          <w:sz w:val="24"/>
          <w:szCs w:val="24"/>
          <w:shd w:val="clear" w:fill="FFFFFF"/>
        </w:rPr>
        <w:t>，例如：str1="1A2C3D4B56",str2="B1D23CA45B6A","123456"和"12C4B6"都是最长公共子序列，返回哪一个都行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分析：本题是非常经典的动态规划问题，假设str1的长度为M，str2的长度为N，则生成M*N的二维数组dp，dp[i][j]的含义是str1[0..i]与str2[0..j]的最长公共子序列的长度。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dp值的求法如下：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dp[i][j]的值必然和dp[i-1][j],dp[i][j-1],dp[i-1][j-1]相关，结合下面的代码来看，我们实际上是从第1行和第1列开始计算的，而把第0行和第0列都初始化为0，这是为了后面的取最大值在代码实现上的方便，dp[i][j]取三者之间的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int findLCS(string A, int n, string B, int 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 n表示字符串A的长度，m表示字符串B的长度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int dp[500][500]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for (int i = 0;i &lt; n;i++)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for (int j = 0; j&lt;m;j++)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if (A[i]==B[j])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dp[i+1][j+1] = dp[i][j]+1;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dp[i+1][j+1] = max(dp[i+1][j],dp[i][j+1]);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return dp[n][m];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8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rPr>
      </w:pPr>
      <w:r>
        <w:rPr>
          <w:rFonts w:hint="eastAsia" w:ascii="宋体" w:hAnsi="宋体" w:eastAsia="宋体" w:cs="宋体"/>
          <w:b/>
          <w:bCs/>
          <w:i w:val="0"/>
          <w:caps w:val="0"/>
          <w:color w:val="auto"/>
          <w:spacing w:val="0"/>
          <w:sz w:val="24"/>
          <w:szCs w:val="24"/>
          <w:shd w:val="clear" w:fill="FFFFFF"/>
        </w:rPr>
        <w:t>LIS（Longest Increasing Subsequence）最长上升子序列 或者 最长不下降子序列</w:t>
      </w:r>
      <w:r>
        <w:rPr>
          <w:rFonts w:hint="eastAsia" w:ascii="宋体" w:hAnsi="宋体" w:eastAsia="宋体" w:cs="宋体"/>
          <w:i w:val="0"/>
          <w:caps w:val="0"/>
          <w:color w:val="auto"/>
          <w:spacing w:val="0"/>
          <w:sz w:val="24"/>
          <w:szCs w:val="24"/>
          <w:shd w:val="clear" w:fill="FFFFFF"/>
        </w:rPr>
        <w:t>。很基础的题目，有两种算法，复杂度分别为O(n*logn)和O(n^2)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先回顾经典的O(n^2)的动态规划算法: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设a[t]表示序列中的第t个数，dp[t]表示从1到t这一段中以t结尾的最长上升子序列的长度，初始时设dp[t] = 0(t = 1, 2, ..., len(A))。则有动态规划方程：dp[t] = max{1, dp[j] + 1} (j = 1, 2, ..., t - 1, 且a[j] &lt; 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一般若从a[t]开始，此时最长不下降子序列应该是按下列方法求出的：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在a[t+1],a[t+2],...a[n]中，找出一个比a[t]大的且最长的不下降子序列，作为它的后继。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#include&lt;iostream&gt;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#define max(a,b) a&gt;b?a:b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int n, i, j, dp[101], x[101], max_len;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while (cin &gt;&gt;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for (i = 0; i &lt; n;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cin &gt;&gt; x[i];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dp[0] = 1;//表示以x[0]为子序列最右边的长度位1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for (i = 1; i &lt; n;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dp[i] = 1;//初始化每种情况最小值为1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for (j = 0; j &lt; i; 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if (x[i]&gt;x[j] &amp;&amp; dp[j] + 1&gt;dp[i])//从0-i进行扫描,查找边界小于当前最优解长度相等的解优化最优解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dp[i] = dp[j] + 1;//如果允许子序列相邻元素相同  x[i]&gt;=x[j]&amp;&amp;dp[j]+1&gt;dp[i];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for (i = max_len = 0; i &lt; n;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max_len = max(max_len, dp[i]);//等到最大子序列长度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cout &lt;&lt; max_len &lt;&lt; 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eastAsia="宋体" w:cs="Verdana"/>
          <w:i w:val="0"/>
          <w:caps w:val="0"/>
          <w:color w:val="4F4F4F"/>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eastAsia="宋体" w:cs="Verdana"/>
          <w:b/>
          <w:bCs/>
          <w:i w:val="0"/>
          <w:caps w:val="0"/>
          <w:color w:val="4F4F4F"/>
          <w:spacing w:val="0"/>
          <w:sz w:val="24"/>
          <w:szCs w:val="24"/>
          <w:shd w:val="clear" w:fill="FFFFFF"/>
          <w:lang w:val="en-US" w:eastAsia="zh-CN"/>
        </w:rPr>
      </w:pPr>
      <w:r>
        <w:rPr>
          <w:rFonts w:hint="eastAsia" w:ascii="Verdana" w:hAnsi="Verdana" w:eastAsia="宋体" w:cs="Verdana"/>
          <w:b/>
          <w:bCs/>
          <w:i w:val="0"/>
          <w:caps w:val="0"/>
          <w:color w:val="4F4F4F"/>
          <w:spacing w:val="0"/>
          <w:sz w:val="24"/>
          <w:szCs w:val="24"/>
          <w:shd w:val="clear" w:fill="FFFFFF"/>
          <w:lang w:val="en-US" w:eastAsia="zh-CN"/>
        </w:rPr>
        <w:t xml:space="preserve">最长不下降子序列nlogn算法详解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定义：a[1..n]为原始序列，d[k]表示</w:t>
      </w:r>
      <w:r>
        <w:rPr>
          <w:rStyle w:val="6"/>
          <w:rFonts w:hint="default" w:ascii="Verdana" w:hAnsi="Verdana" w:cs="Verdana"/>
          <w:i w:val="0"/>
          <w:caps w:val="0"/>
          <w:color w:val="000000"/>
          <w:spacing w:val="0"/>
          <w:sz w:val="21"/>
          <w:szCs w:val="21"/>
          <w:shd w:val="clear" w:fill="FFFFFF"/>
        </w:rPr>
        <w:t>长度为k的不下降子序列末尾元素的最小值</w:t>
      </w:r>
      <w:r>
        <w:rPr>
          <w:rFonts w:hint="default" w:ascii="Verdana" w:hAnsi="Verdana" w:cs="Verdana"/>
          <w:i w:val="0"/>
          <w:caps w:val="0"/>
          <w:color w:val="000000"/>
          <w:spacing w:val="0"/>
          <w:sz w:val="21"/>
          <w:szCs w:val="21"/>
          <w:shd w:val="clear" w:fill="FFFFFF"/>
        </w:rPr>
        <w:t>，len表示当前已知的最长子序列的长度。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初始化：d[1]=a[1]; len=1; （0个元素的时候特判一下）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//最长不下降子序列nlogn  Song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#include&lt;cstdio&gt;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#include&lt;algorithm&gt;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int a[40005];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int d[40005];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int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scanf("%d",&amp;n);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for (int i=1;i&lt;=n;i++) scanf("%d",&amp;a[i]);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if (n==0)  //0个元素特判一下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printf("0\n");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d[1]=a[1];  //初始化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int len=1;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for (int i=2;i&lt;=n;i++)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if (a[i]&gt;=d[len]) d[++len]=a[i];  //如果可以接在len后面就接上，如果是最长上升子序列，这里变成&gt;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else  //否则就找一个最该替换的替换掉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int j=upper_bound(d+1,d+len+1,a[i])-d;  //找到第一个大于它的d的下标，如果是最长上升子序列，这里变成lower_bound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d[j]=a[i];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printf("%d\n",len);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bCs/>
          <w:i w:val="0"/>
          <w:caps w:val="0"/>
          <w:color w:val="000000"/>
          <w:spacing w:val="0"/>
          <w:sz w:val="24"/>
          <w:szCs w:val="24"/>
          <w:shd w:val="clear" w:fill="FFFFFF"/>
        </w:rPr>
      </w:pPr>
      <w:r>
        <w:rPr>
          <w:rFonts w:hint="default" w:ascii="Verdana" w:hAnsi="Verdana" w:cs="Verdana"/>
          <w:b/>
          <w:bCs/>
          <w:i w:val="0"/>
          <w:caps w:val="0"/>
          <w:color w:val="000000"/>
          <w:spacing w:val="0"/>
          <w:sz w:val="24"/>
          <w:szCs w:val="24"/>
          <w:shd w:val="clear" w:fill="FFFFFF"/>
        </w:rPr>
        <w:t>打家劫舍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bCs w:val="0"/>
          <w:i w:val="0"/>
          <w:caps w:val="0"/>
          <w:color w:val="000000"/>
          <w:spacing w:val="0"/>
          <w:sz w:val="24"/>
          <w:szCs w:val="24"/>
          <w:shd w:val="clear" w:fill="FFFFFF"/>
        </w:rPr>
      </w:pPr>
      <w:r>
        <w:rPr>
          <w:rFonts w:hint="default" w:ascii="Verdana" w:hAnsi="Verdana" w:cs="Verdana"/>
          <w:b w:val="0"/>
          <w:bCs w:val="0"/>
          <w:i w:val="0"/>
          <w:caps w:val="0"/>
          <w:color w:val="000000"/>
          <w:spacing w:val="0"/>
          <w:sz w:val="24"/>
          <w:szCs w:val="24"/>
          <w:shd w:val="clear" w:fill="FFFFFF"/>
        </w:rPr>
        <w:t>你是一个专业的小偷，计划偷窃沿街的房屋。每间房内都藏有一定的现金，影响你偷窃的唯一制约因素就是相邻的房屋装有相互连通的防盗系统，如果两间相邻的房屋在同一晚上被小偷闯入，系统会自动报警。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bCs w:val="0"/>
          <w:i w:val="0"/>
          <w:caps w:val="0"/>
          <w:color w:val="000000"/>
          <w:spacing w:val="0"/>
          <w:sz w:val="24"/>
          <w:szCs w:val="24"/>
          <w:shd w:val="clear" w:fill="FFFFFF"/>
        </w:rPr>
      </w:pPr>
      <w:r>
        <w:rPr>
          <w:rFonts w:hint="default" w:ascii="Verdana" w:hAnsi="Verdana" w:cs="Verdana"/>
          <w:b w:val="0"/>
          <w:bCs w:val="0"/>
          <w:i w:val="0"/>
          <w:caps w:val="0"/>
          <w:color w:val="000000"/>
          <w:spacing w:val="0"/>
          <w:sz w:val="24"/>
          <w:szCs w:val="24"/>
          <w:shd w:val="clear" w:fill="FFFFFF"/>
        </w:rPr>
        <w:t>给定一个代表每个房屋存放金额的非负整数数组，计算你在不触动警报装置的情况下，能够偷窃到的最高金额。</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spacing w:before="0" w:beforeAutospacing="0" w:after="150" w:afterAutospacing="0" w:line="21" w:lineRule="atLeast"/>
        <w:ind w:left="0" w:right="0" w:firstLine="0"/>
        <w:rPr>
          <w:rFonts w:hint="default" w:ascii="Consolas" w:hAnsi="Consolas" w:eastAsia="Consolas" w:cs="Consolas"/>
          <w:i w:val="0"/>
          <w:caps w:val="0"/>
          <w:color w:val="333333"/>
          <w:spacing w:val="0"/>
          <w:sz w:val="19"/>
          <w:szCs w:val="19"/>
          <w:bdr w:val="single" w:color="CCCCCC" w:sz="6" w:space="0"/>
          <w:shd w:val="clear" w:fill="F5F5F5"/>
        </w:rPr>
      </w:pPr>
      <w:r>
        <w:rPr>
          <w:rFonts w:hint="default" w:ascii="Consolas" w:hAnsi="Consolas" w:eastAsia="Consolas" w:cs="Consolas"/>
          <w:b/>
          <w:i w:val="0"/>
          <w:caps w:val="0"/>
          <w:color w:val="333333"/>
          <w:spacing w:val="0"/>
          <w:sz w:val="19"/>
          <w:szCs w:val="19"/>
          <w:shd w:val="clear" w:fill="F5F5F5"/>
        </w:rPr>
        <w:t>输入:</w:t>
      </w:r>
      <w:r>
        <w:rPr>
          <w:rFonts w:hint="default" w:ascii="Consolas" w:hAnsi="Consolas" w:eastAsia="Consolas" w:cs="Consolas"/>
          <w:i w:val="0"/>
          <w:caps w:val="0"/>
          <w:color w:val="333333"/>
          <w:spacing w:val="0"/>
          <w:sz w:val="19"/>
          <w:szCs w:val="19"/>
          <w:bdr w:val="single" w:color="CCCCCC" w:sz="6" w:space="0"/>
          <w:shd w:val="clear" w:fill="F5F5F5"/>
        </w:rPr>
        <w:t xml:space="preserve"> [2,7,9,3,1]</w:t>
      </w:r>
      <w:r>
        <w:rPr>
          <w:rFonts w:hint="default" w:ascii="Consolas" w:hAnsi="Consolas" w:eastAsia="Consolas" w:cs="Consolas"/>
          <w:b/>
          <w:i w:val="0"/>
          <w:caps w:val="0"/>
          <w:color w:val="333333"/>
          <w:spacing w:val="0"/>
          <w:sz w:val="19"/>
          <w:szCs w:val="19"/>
          <w:shd w:val="clear" w:fill="F5F5F5"/>
        </w:rPr>
        <w:t>输出:</w:t>
      </w:r>
      <w:r>
        <w:rPr>
          <w:rFonts w:hint="default" w:ascii="Consolas" w:hAnsi="Consolas" w:eastAsia="Consolas" w:cs="Consolas"/>
          <w:i w:val="0"/>
          <w:caps w:val="0"/>
          <w:color w:val="333333"/>
          <w:spacing w:val="0"/>
          <w:sz w:val="19"/>
          <w:szCs w:val="19"/>
          <w:bdr w:val="single" w:color="CCCCCC" w:sz="6" w:space="0"/>
          <w:shd w:val="clear" w:fill="F5F5F5"/>
        </w:rPr>
        <w:t xml:space="preserve"> 12</w:t>
      </w:r>
      <w:r>
        <w:rPr>
          <w:rFonts w:hint="default" w:ascii="Consolas" w:hAnsi="Consolas" w:eastAsia="Consolas" w:cs="Consolas"/>
          <w:b/>
          <w:i w:val="0"/>
          <w:caps w:val="0"/>
          <w:color w:val="333333"/>
          <w:spacing w:val="0"/>
          <w:sz w:val="19"/>
          <w:szCs w:val="19"/>
          <w:shd w:val="clear" w:fill="F5F5F5"/>
        </w:rPr>
        <w:t>解释:</w:t>
      </w:r>
      <w:r>
        <w:rPr>
          <w:rFonts w:hint="default" w:ascii="Consolas" w:hAnsi="Consolas" w:eastAsia="Consolas" w:cs="Consolas"/>
          <w:i w:val="0"/>
          <w:caps w:val="0"/>
          <w:color w:val="333333"/>
          <w:spacing w:val="0"/>
          <w:sz w:val="19"/>
          <w:szCs w:val="19"/>
          <w:bdr w:val="single" w:color="CCCCCC" w:sz="6" w:space="0"/>
          <w:shd w:val="clear" w:fill="F5F5F5"/>
        </w:rPr>
        <w:t xml:space="preserve"> 偷窃 1 号房屋 (金额 = 2), 偷窃 3 号房屋 (金额 = 9)，接着偷窃 5 号房屋 (金额 = 1)。</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spacing w:before="0" w:beforeAutospacing="0" w:after="150" w:afterAutospacing="0" w:line="21" w:lineRule="atLeast"/>
        <w:ind w:left="0" w:right="0" w:firstLine="0"/>
        <w:rPr>
          <w:rFonts w:ascii="Consolas" w:hAnsi="Consolas" w:eastAsia="Consolas" w:cs="Consolas"/>
          <w:i w:val="0"/>
          <w:caps w:val="0"/>
          <w:color w:val="333333"/>
          <w:spacing w:val="0"/>
          <w:sz w:val="19"/>
          <w:szCs w:val="19"/>
        </w:rPr>
      </w:pPr>
      <w:r>
        <w:rPr>
          <w:rFonts w:hint="default" w:ascii="Consolas" w:hAnsi="Consolas" w:eastAsia="Consolas" w:cs="Consolas"/>
          <w:i w:val="0"/>
          <w:caps w:val="0"/>
          <w:color w:val="333333"/>
          <w:spacing w:val="0"/>
          <w:sz w:val="19"/>
          <w:szCs w:val="19"/>
          <w:bdr w:val="single" w:color="CCCCCC" w:sz="6" w:space="0"/>
          <w:shd w:val="clear" w:fill="F5F5F5"/>
        </w:rPr>
        <w:t>     偷窃到的最高金额 = 2 + 9 + 1 = 12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val="0"/>
          <w:bCs w:val="0"/>
          <w:i w:val="0"/>
          <w:caps w:val="0"/>
          <w:color w:val="000000"/>
          <w:spacing w:val="0"/>
          <w:sz w:val="24"/>
          <w:szCs w:val="24"/>
          <w:shd w:val="clear" w:fill="FFFFFF"/>
          <w:lang w:val="en-US" w:eastAsia="zh-CN"/>
        </w:rPr>
        <w:t>对于此题，如果只有两家或者以下，我们选择金额最大的。如果2家以上，那我们打劫到第 i 家的时候，就要考虑，要不要打劫这一家，也就是（这一家的价值+打劫到 i - 2家的最大价值）和（打劫到上一家（i - 1）的最大价值），比较这两个值，选较大值作为打劫到第 i 家的最大价值。最后输出最后一家就可以了。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class Solution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 xml:space="preserve">    public int rob(int[] nums)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 xml:space="preserve">        int n = nums.length;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 xml:space="preserve">        if (n ==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int[] f = new int[n];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if (n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return nums[0];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int a = Math.max(nums[0], nums[1]);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if (n == 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return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f[0] = nums[0];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f[1]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for (int i = 2; i &lt; f.length;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f[i] = Math.max(f[i - 2] + nums[i], f[i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ab/>
      </w: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return f[n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pPr>
      <w:r>
        <w:rPr>
          <w:rFonts w:hint="eastAsia" w:ascii="Adobe Myungjo Std M" w:hAnsi="Adobe Myungjo Std M" w:eastAsia="Adobe Myungjo Std M" w:cs="Adobe Myungjo Std M"/>
          <w:b w:val="0"/>
          <w:bCs w:val="0"/>
          <w:i w:val="0"/>
          <w:caps w:val="0"/>
          <w:color w:val="000000"/>
          <w:spacing w:val="0"/>
          <w:sz w:val="21"/>
          <w:szCs w:val="21"/>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pPr>
      <w:r>
        <w:drawing>
          <wp:inline distT="0" distB="0" distL="114300" distR="114300">
            <wp:extent cx="4752340" cy="3942715"/>
            <wp:effectExtent l="0" t="0" r="1016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752340" cy="39427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r>
        <w:rPr>
          <w:rFonts w:ascii="Arial" w:hAnsi="Arial" w:eastAsia="Arial" w:cs="Arial"/>
          <w:i w:val="0"/>
          <w:caps w:val="0"/>
          <w:color w:val="4F4F4F"/>
          <w:spacing w:val="0"/>
          <w:sz w:val="24"/>
          <w:szCs w:val="24"/>
          <w:shd w:val="clear" w:fill="FFFFFF"/>
        </w:rPr>
        <w:t>不抢第三家 ==》就是抢和不抢第二家的最大值。</w:t>
      </w:r>
      <w:r>
        <w:rPr>
          <w:rFonts w:hint="default" w:ascii="Arial" w:hAnsi="Arial" w:eastAsia="Arial" w:cs="Arial"/>
          <w:i w:val="0"/>
          <w:caps w:val="0"/>
          <w:color w:val="4F4F4F"/>
          <w:spacing w:val="0"/>
          <w:sz w:val="24"/>
          <w:szCs w:val="24"/>
          <w:shd w:val="clear" w:fill="FFFFFF"/>
        </w:rPr>
        <w:t> </w:t>
      </w:r>
      <w:r>
        <w:rPr>
          <w:rFonts w:hint="default" w:ascii="Arial" w:hAnsi="Arial" w:eastAsia="Arial" w:cs="Arial"/>
          <w:i w:val="0"/>
          <w:caps w:val="0"/>
          <w:color w:val="4F4F4F"/>
          <w:spacing w:val="0"/>
          <w:sz w:val="24"/>
          <w:szCs w:val="24"/>
          <w:shd w:val="clear" w:fill="FFFFFF"/>
        </w:rPr>
        <w:br w:type="textWrapping"/>
      </w:r>
      <w:r>
        <w:rPr>
          <w:rFonts w:hint="default" w:ascii="Arial" w:hAnsi="Arial" w:eastAsia="Arial" w:cs="Arial"/>
          <w:i w:val="0"/>
          <w:caps w:val="0"/>
          <w:color w:val="4F4F4F"/>
          <w:spacing w:val="0"/>
          <w:sz w:val="24"/>
          <w:szCs w:val="24"/>
          <w:shd w:val="clear" w:fill="FFFFFF"/>
        </w:rPr>
        <w:t>抢第三家===》就是第三家的值加上不抢第二家的值。需要临时变量保存一个变量。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Arial" w:hAnsi="Arial" w:eastAsia="Arial" w:cs="Arial"/>
          <w:i w:val="0"/>
          <w:caps w:val="0"/>
          <w:color w:val="4F4F4F"/>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4F4F4F"/>
          <w:spacing w:val="0"/>
          <w:sz w:val="24"/>
          <w:szCs w:val="24"/>
          <w:shd w:val="clear" w:fill="FFFFFF"/>
          <w:lang w:val="en-US" w:eastAsia="zh-CN"/>
        </w:rPr>
      </w:pPr>
      <w:r>
        <w:rPr>
          <w:rFonts w:ascii="Arial" w:hAnsi="Arial" w:eastAsia="Arial" w:cs="Arial"/>
          <w:b/>
          <w:bCs/>
          <w:i w:val="0"/>
          <w:caps w:val="0"/>
          <w:color w:val="4F4F4F"/>
          <w:spacing w:val="0"/>
          <w:sz w:val="24"/>
          <w:szCs w:val="24"/>
          <w:shd w:val="clear" w:fill="FFFFFF"/>
        </w:rPr>
        <w:t>打家劫舍 II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你是一个专业的小偷，计划偷窃沿街的房屋，每间房内都藏有一定的现金。这个地方所有的房屋都围成一圈，这意味着第一个房屋和最后一个房屋是紧挨着的。同时，相邻的房屋装有相互连通的防盗系统，如果两间相邻的房屋在同一晚上被小偷闯入，系统会自动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4F4F4F"/>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给定一个代表每个房屋存放金额的非负整数数组，计算你在不触动警报装置的情况下，能够偷窃到的最高金额。</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33333"/>
          <w:spacing w:val="0"/>
          <w:sz w:val="24"/>
          <w:szCs w:val="24"/>
        </w:rPr>
        <w:t>先求出第一家到倒数第二家的最大钱财数量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33333"/>
          <w:spacing w:val="0"/>
          <w:sz w:val="24"/>
          <w:szCs w:val="24"/>
        </w:rPr>
        <w:t>然后求出第二家到最后一家的最大钱财数量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caps w:val="0"/>
          <w:color w:val="333333"/>
          <w:spacing w:val="0"/>
          <w:sz w:val="24"/>
          <w:szCs w:val="24"/>
        </w:rPr>
        <w:t>最后求两者的较大值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class Solution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public int robCycle(int[] nums,int low,int high){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int len = high - low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if(len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nums[low];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if(len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Math.max(nums[low],nums[high]);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int norob = nums[low];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int rob = nums[low+1];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for(int i=low+2;i&lt;=high;i++){//注意：i的初始值和最后的值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int tmp = norob;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norob = Math.max(norob,rob);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rob = nums[i] + tmp;//注意：这里是tmp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Math.max(norob,rob);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public int rob(int[] nums)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if(nums.length ==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if(nums.length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int res1 = robCycle(nums,0,nums.length-2);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int res2 = robCycle(nums,1,nums.length-1);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Math.max(res1,res2);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bCs/>
          <w:i w:val="0"/>
          <w:caps w:val="0"/>
          <w:color w:val="000000"/>
          <w:spacing w:val="0"/>
          <w:sz w:val="24"/>
          <w:szCs w:val="24"/>
          <w:shd w:val="clear" w:fill="FFFFFF"/>
          <w:lang w:val="en-US" w:eastAsia="zh-CN"/>
        </w:rPr>
        <w:t>母牛生产</w:t>
      </w:r>
      <w:r>
        <w:rPr>
          <w:rFonts w:hint="eastAsia" w:ascii="Verdana" w:hAnsi="Verdana" w:cs="Verdana"/>
          <w:b w:val="0"/>
          <w:bCs w:val="0"/>
          <w:i w:val="0"/>
          <w:caps w:val="0"/>
          <w:color w:val="000000"/>
          <w:spacing w:val="0"/>
          <w:sz w:val="24"/>
          <w:szCs w:val="24"/>
          <w:shd w:val="clear" w:fill="FFFFFF"/>
          <w:lang w:val="en-US" w:eastAsia="zh-CN"/>
        </w:rPr>
        <w:t>（今年的数量，去年的数量，新增的数量）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val="0"/>
          <w:bCs w:val="0"/>
          <w:i w:val="0"/>
          <w:caps w:val="0"/>
          <w:color w:val="000000"/>
          <w:spacing w:val="0"/>
          <w:sz w:val="24"/>
          <w:szCs w:val="24"/>
          <w:shd w:val="clear" w:fill="FFFFFF"/>
          <w:lang w:val="en-US" w:eastAsia="zh-CN"/>
        </w:rPr>
        <w:t xml:space="preserve">题目描述：假设农场中成熟的母牛每年都会生 1 头小母牛，并且永远不会死。第一年有 1 只小母牛，从第二年开始，母牛开始生小母牛。每只小母牛 3 年之后成熟又可以生小母牛。给定整数 N，求 N 年后牛的数量。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val="0"/>
          <w:bCs w:val="0"/>
          <w:i w:val="0"/>
          <w:caps w:val="0"/>
          <w:color w:val="000000"/>
          <w:spacing w:val="0"/>
          <w:sz w:val="24"/>
          <w:szCs w:val="24"/>
          <w:shd w:val="clear" w:fill="FFFFFF"/>
          <w:lang w:val="en-US" w:eastAsia="zh-CN"/>
        </w:rPr>
        <w:t xml:space="preserve">新增的数量是距今3年前的牛的数量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val="0"/>
          <w:bCs w:val="0"/>
          <w:i w:val="0"/>
          <w:caps w:val="0"/>
          <w:color w:val="000000"/>
          <w:spacing w:val="0"/>
          <w:sz w:val="24"/>
          <w:szCs w:val="24"/>
          <w:shd w:val="clear" w:fill="FFFFFF"/>
          <w:lang w:val="en-US" w:eastAsia="zh-CN"/>
        </w:rPr>
        <w:t xml:space="preserve">f[i]代表第i年母牛的数量，那么f[i]=f[i-1]+f[i-3]，意思是：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val="0"/>
          <w:bCs w:val="0"/>
          <w:i w:val="0"/>
          <w:caps w:val="0"/>
          <w:color w:val="000000"/>
          <w:spacing w:val="0"/>
          <w:sz w:val="24"/>
          <w:szCs w:val="24"/>
          <w:shd w:val="clear" w:fill="FFFFFF"/>
          <w:lang w:val="en-US" w:eastAsia="zh-CN"/>
        </w:rPr>
        <w:t xml:space="preserve">第i年的母牛头数 = 去年的木牛头数 + 新生的小牛头数(只有距第i年3年前的牛才能生小牛)。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b w:val="0"/>
          <w:bCs w:val="0"/>
          <w:i w:val="0"/>
          <w:caps w:val="0"/>
          <w:color w:val="000000"/>
          <w:spacing w:val="0"/>
          <w:sz w:val="24"/>
          <w:szCs w:val="24"/>
          <w:shd w:val="clear" w:fill="FFFFFF"/>
          <w:lang w:val="en-US" w:eastAsia="zh-CN"/>
        </w:rPr>
      </w:pPr>
      <w:r>
        <w:rPr>
          <w:rFonts w:hint="eastAsia" w:ascii="Verdana" w:hAnsi="Verdana" w:cs="Verdana"/>
          <w:b w:val="0"/>
          <w:bCs w:val="0"/>
          <w:i w:val="0"/>
          <w:caps w:val="0"/>
          <w:color w:val="000000"/>
          <w:spacing w:val="0"/>
          <w:sz w:val="24"/>
          <w:szCs w:val="24"/>
          <w:shd w:val="clear" w:fill="FFFFFF"/>
          <w:lang w:val="en-US" w:eastAsia="zh-CN"/>
        </w:rPr>
        <w:t>写代码的时候i=1开始比较方便！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b/>
          <w:bCs/>
          <w:i w:val="0"/>
          <w:caps w:val="0"/>
          <w:color w:val="auto"/>
          <w:spacing w:val="0"/>
          <w:sz w:val="24"/>
          <w:szCs w:val="24"/>
          <w:shd w:val="clear" w:fill="FFFFFF"/>
        </w:rPr>
        <w:t>问题描述： 给定数组，找出连续乘积最大值的子序列。</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rPr>
        <w:t>例如 0，-1，-3，-2，则最大连续乘积为6= (-3)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实现思路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此题与最大连续和的子序列问题类似，也可通过找到递推公式然后用DP来解。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关键在于求公式的过程要考虑到元素可能为负的情况。假设元素都为正数的话，DP公式为：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dp[i] = max(a[i],dp[i-1]*a[i]) ,乘或不乘，取最大的那个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可元素可能为负数，因此可以使用min和max分别存当前最大值和最小值，如果当前元素为负数的话，当前最小值就成了最大值。这样一来，dp公式为：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max = Max(Max(max * a[i], min * a[i]), a[i]) ，先从max * a[i]和min * a[i]找出最大值，在与a[i]进行比较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min = Min(Min(max * a[i], min * a[i]), a[i]) ，同上，只是取的是最小值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public class Solution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public int MaxProduct(int[] nums)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var len = nums.Length;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if(len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var max = nums[0];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var min = nums[0];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var result = nums[0];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for(var i = 1;i &lt; len;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var tmpMax = Math.Max(Math.Max(max * nums[i] , min * nums[i]), nums[i]);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var tmpMin = Math.Min(Math.Min(max * nums[i] , min * nums[i]), nums[i]);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max = tmpMax;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min = tmpMin;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ab/>
      </w:r>
      <w:r>
        <w:rPr>
          <w:rFonts w:hint="eastAsia" w:asciiTheme="minorEastAsia" w:hAnsiTheme="minorEastAsia" w:eastAsiaTheme="minorEastAsia" w:cstheme="minorEastAsia"/>
          <w:i w:val="0"/>
          <w:caps w:val="0"/>
          <w:color w:val="auto"/>
          <w:spacing w:val="0"/>
          <w:sz w:val="24"/>
          <w:szCs w:val="24"/>
          <w:shd w:val="clear" w:fill="FFFFFF"/>
          <w:lang w:val="en-US" w:eastAsia="zh-CN"/>
        </w:rPr>
        <w:t>result = Math.Max(result , 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return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r>
        <w:rPr>
          <w:rFonts w:hint="eastAsia" w:ascii="Arial" w:hAnsi="Arial" w:eastAsia="Arial" w:cs="Arial"/>
          <w:b/>
          <w:bCs/>
          <w:i w:val="0"/>
          <w:caps w:val="0"/>
          <w:color w:val="333333"/>
          <w:spacing w:val="0"/>
          <w:sz w:val="24"/>
          <w:szCs w:val="24"/>
          <w:shd w:val="clear" w:fill="FFFFFF"/>
          <w:lang w:val="en-US" w:eastAsia="zh-CN"/>
        </w:rPr>
        <w:t>动态规划之矩阵连乘问题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r>
        <w:rPr>
          <w:rFonts w:hint="eastAsia" w:ascii="Arial" w:hAnsi="Arial" w:eastAsia="Arial" w:cs="Arial"/>
          <w:b/>
          <w:bCs/>
          <w:i w:val="0"/>
          <w:caps w:val="0"/>
          <w:color w:val="333333"/>
          <w:spacing w:val="0"/>
          <w:sz w:val="24"/>
          <w:szCs w:val="24"/>
          <w:shd w:val="clear" w:fill="FFFFFF"/>
          <w:lang w:val="en-US" w:eastAsia="zh-CN"/>
        </w:rPr>
        <w:t>当i&lt;j   m[i][j]=m[i[k]+m[k+1][j] + Pi-1*Pk*Pj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r>
        <w:rPr>
          <w:rFonts w:hint="eastAsia" w:ascii="Arial" w:hAnsi="Arial" w:eastAsia="Arial" w:cs="Arial"/>
          <w:b/>
          <w:bCs/>
          <w:i w:val="0"/>
          <w:caps w:val="0"/>
          <w:color w:val="333333"/>
          <w:spacing w:val="0"/>
          <w:sz w:val="24"/>
          <w:szCs w:val="24"/>
          <w:shd w:val="clear" w:fill="FFFFFF"/>
          <w:lang w:val="en-US" w:eastAsia="zh-CN"/>
        </w:rPr>
        <w:t>当i=j   m[i][j]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#include&lt;iostream&gt;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#define LEN 6 // 连乘的矩阵个数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//矩阵的维数分别是 30x35,35x15,15x5,5x10,10x20,20x25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int p[LEN + 1] ={ 30,35,15,5,10,20,25};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int m[LEN + 1][LEN + 1] = { 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int s[LEN + 1][LEN + 1] = { 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void MatrixChain(int *p,int m[][LEN + 1], int s[][LEN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for(int i = 0; i &lt;= LEN;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m[i][i]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}//初始化，即链长为1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for(int r = 2; r &lt;= LEN; ++r){//链长从2到LEN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for(int i = 1; i &lt;= LEN - r + 1; ++i){对i位置的矩阵计算链长为r的最优解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int j = i + r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m[i][j] = m[i + 1][j] + p[i-1]*p[i]*p[j];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s[i][j] =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for(int k = i + 1; k &lt; j; ++k){//k 是i,j 之间的断点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int t = m[i][k] + m[k + 1][j] + p[i-1]*p[k]*p[j];//m[i][k] + m[k + 1][j]链长短于当前链，因此已经计算出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if(m[i][j] &gt;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s[i][j] = k;//断开点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m[i][j] = t;//最小计算量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void TrackBack(int i, int j,int s[][LEN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if(i == j || i == LEN){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cout&lt;&lt;"A"&lt;&lt;i;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cout&lt;&lt;"(";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TrackBack(i,s[i][j],s);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cout&lt;&lt;")(";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TrackBack(s[i][j] + 1,j,s);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cout&lt;&lt;")";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MatrixChain(p,m,s);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TrackBack(1,LEN,s);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cout&lt;&lt;endl;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Arial" w:hAnsi="Arial" w:eastAsia="Arial" w:cs="Arial"/>
          <w:b/>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Arial" w:hAnsi="Arial" w:eastAsia="Arial" w:cs="Arial"/>
          <w:b/>
          <w:i w:val="0"/>
          <w:caps w:val="0"/>
          <w:color w:val="333333"/>
          <w:spacing w:val="0"/>
          <w:sz w:val="32"/>
          <w:szCs w:val="3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Arial" w:hAnsi="Arial" w:eastAsia="Arial" w:cs="Arial"/>
          <w:b/>
          <w:i w:val="0"/>
          <w:caps w:val="0"/>
          <w:color w:val="333333"/>
          <w:spacing w:val="0"/>
          <w:sz w:val="32"/>
          <w:szCs w:val="32"/>
          <w:shd w:val="clear" w:fill="FFFFFF"/>
        </w:rPr>
      </w:pPr>
      <w:r>
        <w:rPr>
          <w:rFonts w:ascii="Arial" w:hAnsi="Arial" w:eastAsia="Arial" w:cs="Arial"/>
          <w:b/>
          <w:i w:val="0"/>
          <w:caps w:val="0"/>
          <w:color w:val="333333"/>
          <w:spacing w:val="0"/>
          <w:sz w:val="32"/>
          <w:szCs w:val="32"/>
          <w:shd w:val="clear" w:fill="FFFFFF"/>
        </w:rPr>
        <w:t>动态规划——整数划分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根据本题要求，要将整数n划分为k部分，而且在不考虑顺序的情况下每种划分互不相同。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在此可以把问题抽象为一下模型：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有n个箱子，要把它们垒成k栋，可以假设箱子按某种满足该要求的方式已经摆好，现在从最底层每栋拿掉一个箱子，这样就只有两种情况：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1）之前每栋箱子的数量都多于1，则拿掉箱子后总栋数不变，则之前排列n个箱子成k栋的情况数与之后排列n-k个箱子成k栋的情况数是一样的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2）之前有一栋箱子的数量是1，则之前排列n个箱子成k栋的情况数与之后排列n-1个箱子成k-1栋的情况数相同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于是得出递推方程dp[n][k]=dp[n-j][k]+dp[n-1][k-1];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出口是：dp[i][1]=1;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#include &lt;stdio.h&gt;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const int maxn=200;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const int maxk=6;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long dp[maxn+1][maxk+1];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int k,n;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for(int i=1;i&lt;=maxn;i++)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dp[i][1]=1;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for(int i=1;i&lt;=maxn;i++)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for(int j=2;j&lt;=maxk;j++)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if(i&gt;=j)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dp[i][j]=dp[i-j][j]+dp[i-1][j-1];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while(~scanf("%d%d",&amp;n,&amp;k))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printf("%ld\n",dp[n][k]);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i w:val="0"/>
          <w:caps w:val="0"/>
          <w:color w:val="000000"/>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00000"/>
          <w:spacing w:val="0"/>
          <w:sz w:val="24"/>
          <w:szCs w:val="24"/>
          <w:u w:val="none"/>
          <w:shd w:val="clear" w:fill="FFFFFF"/>
        </w:rPr>
        <w:instrText xml:space="preserve"> HYPERLINK "http://blog.csdn.net/sunnyyoona/article/details/46787233" \t "https://blog.csdn.net/huzhigenlaohu/article/details/_blank" </w:instrText>
      </w:r>
      <w:r>
        <w:rPr>
          <w:rFonts w:hint="eastAsia" w:asciiTheme="minorEastAsia" w:hAnsiTheme="minorEastAsia" w:eastAsiaTheme="minorEastAsia" w:cstheme="minorEastAsia"/>
          <w:b/>
          <w:i w:val="0"/>
          <w:caps w:val="0"/>
          <w:color w:val="000000"/>
          <w:spacing w:val="0"/>
          <w:sz w:val="24"/>
          <w:szCs w:val="24"/>
          <w:u w:val="none"/>
          <w:shd w:val="clear" w:fill="FFFFFF"/>
        </w:rPr>
        <w:fldChar w:fldCharType="separate"/>
      </w:r>
      <w:r>
        <w:rPr>
          <w:rStyle w:val="8"/>
          <w:rFonts w:hint="eastAsia" w:asciiTheme="minorEastAsia" w:hAnsiTheme="minorEastAsia" w:eastAsiaTheme="minorEastAsia" w:cstheme="minorEastAsia"/>
          <w:b/>
          <w:i w:val="0"/>
          <w:caps w:val="0"/>
          <w:color w:val="000000"/>
          <w:spacing w:val="0"/>
          <w:sz w:val="24"/>
          <w:szCs w:val="24"/>
          <w:u w:val="none"/>
          <w:shd w:val="clear" w:fill="FFFFFF"/>
        </w:rPr>
        <w:t>分苹果</w:t>
      </w:r>
      <w:r>
        <w:rPr>
          <w:rFonts w:hint="eastAsia" w:asciiTheme="minorEastAsia" w:hAnsiTheme="minorEastAsia" w:eastAsiaTheme="minorEastAsia" w:cstheme="minorEastAsia"/>
          <w:b/>
          <w:i w:val="0"/>
          <w:caps w:val="0"/>
          <w:color w:val="000000"/>
          <w:spacing w:val="0"/>
          <w:sz w:val="24"/>
          <w:szCs w:val="24"/>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M个相同苹果放到N个相同篮子里有多少种放法,允许有篮子不放。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设f(m,n) 为m个苹果，n个盘子的放法数目：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当n&gt;m：必定有n-m个盘子永远空着，去掉它们对摆放苹果方法数目不产生影响。即if(n&gt;m) f(m,n) = f(m,m)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当n&lt;=m：不同的放法可以分成两类：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（1）有至少一个盘子空着，即相当于f(m,n) = f(m,n-1);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（2）所有盘子都有苹果，相当于可以从每个盘子中拿掉一个苹果，不影响不同放法的数目，即f(m,n) = f(m-n,n).而总的放苹果的放法数目等于两者的和，即 f(m,n) =f(m,n-1)+f(m-n,n)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递归出口条件说明：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当n=1时，所有苹果都必须放在一个盘子里，所以返回１；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当没有苹果可放时，定义为１种放法；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递归的两条路，第一条n会逐渐减少，终会到达出口n==1;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第二条m会逐渐减少，因为n&gt;m时，我们会return f(m,m)　所以终会到达出口m==0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#include &lt;string&gt;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#include &lt;vector&gt;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#include &lt;stack&gt;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#include &lt;algorithm&gt;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using namespace std;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apple 个 苹果 basket 个 篮子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int ShareApple(int apple,int basket){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因为我们总是让apple &gt;= basket来求解的，所以apple - basket &gt;=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让apple = 0时候结束，如果改为apple = 1，可能得不到正确解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if(apple == 0 || basket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return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篮子多于苹果 按照苹果个数分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else if(apple &lt; basket){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return ShareApple(apple,apple);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return ShareApple(apple,basket-1) + ShareApple(apple - basket,basket);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int 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int apple,basket;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//freopen("C:\\Users\\Administrator\\Desktop\\acm.txt","r",stdin);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while(cin&gt;&gt;apple&gt;&gt;basket){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cout&lt;&lt;ShareApple(apple,basket)&lt;&lt;endl;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}//while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return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整数划分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（一）将n划分成若干不同整数之和的划分数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（二）将n划分成若干正整数之和的划分数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（三）将n划分成k个正整数之和的划分数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（四）将n划分成最大数不超过k的划分数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（五）将n划分成若干个 奇正整数之和的划分数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#include&lt;iostream&gt;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#include&lt;cstdio&gt;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#include&lt;cstdlib&gt;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#include&lt;cmath&gt;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#include&lt;cstring&gt;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#include&lt;vector&gt;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#include&lt;queue&gt;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#include&lt;set&gt;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#include&lt;map&gt;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#include&lt;algorithm&gt;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#include&lt;sstream&gt;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#define eps 1e-9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#define pi acos(-1)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#define INF 0x7fffffff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#define inf -INF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#define MM 12900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#define N 50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using namespace std;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typedef long long 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const int _max = N + 10;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int dp[_max][_max],n,k,out[6];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int main(){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#ifndef ONLINE_JUDGE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freopen("input.txt","r",stdin);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#endif // ONLINE_JUDGE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while(scanf("%d%d",&amp;n,&amp;k)==2){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/*****************整数划分（二）******************/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memset(dp,0,sizeof(dp));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i = 0; i &lt;= n; ++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j = 1; j &lt;= n; ++ 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if(j&gt;i)dp[i][j]=dp[i][i];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else dp[i][j] = dp[i-j][j] + dp[i][j-1];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out[1] = dp[n][n];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/*****************整数划分（四）******************/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out[3] = dp[n][k];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/*****************整数划分（三）******************/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memset(dp,0,sizeof(dp));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i = 1; i &lt;= N; ++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j = 1; j &lt;= i; ++ 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 = dp[i-1][j-1]+dp[i-j][j];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out[2] = dp[n][k];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/*****************整数划分（五）******************/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memset(dp,0,sizeof(dp));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i = 0; i &lt;= n; ++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j = 1; j &lt;= n; ++ 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if(j&amp;1){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if(j&gt;i)dp[i][j] = dp[i][i];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else dp[i][j] = dp[i-j][j]+dp[i][j-1];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else dp[i][j] = dp[i][j-1];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out[4] = dp[n][n];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r>
        <w:rPr>
          <w:rFonts w:hint="eastAsia" w:asciiTheme="minorEastAsia" w:hAnsiTheme="minorEastAsia" w:eastAsiaTheme="minorEastAsia" w:cstheme="minorEastAsia"/>
          <w:b/>
          <w:bCs w:val="0"/>
          <w:i w:val="0"/>
          <w:caps w:val="0"/>
          <w:color w:val="000000"/>
          <w:spacing w:val="0"/>
          <w:sz w:val="24"/>
          <w:szCs w:val="24"/>
          <w:u w:val="none"/>
          <w:shd w:val="clear" w:fill="FFFFFF"/>
          <w:lang w:val="en-US" w:eastAsia="zh-CN"/>
        </w:rPr>
        <w:t>*整数划分（一）</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memset(dp,0,sizeof(dp));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i = 0; i &lt;= n; ++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j = 1; j &lt;= n; ++ 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if(j&gt;i)dp[i][j]=dp[i][i];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else dp[i][j] = dp[i-j][j-1] + dp[i][j-1];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out[5] = dp[n][n];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/*****************输出******************/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for(int i = 1; i&lt;= 5; ++ 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printf("%d\n",out[i]);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printf("\n");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return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/*****（一）</w:t>
      </w:r>
      <w:r>
        <w:rPr>
          <w:rFonts w:hint="eastAsia" w:asciiTheme="minorEastAsia" w:hAnsiTheme="minorEastAsia" w:eastAsiaTheme="minorEastAsia" w:cstheme="minorEastAsia"/>
          <w:b/>
          <w:bCs w:val="0"/>
          <w:i w:val="0"/>
          <w:caps w:val="0"/>
          <w:color w:val="000000"/>
          <w:spacing w:val="0"/>
          <w:sz w:val="24"/>
          <w:szCs w:val="24"/>
          <w:u w:val="none"/>
          <w:shd w:val="clear" w:fill="FFFFFF"/>
          <w:lang w:val="en-US" w:eastAsia="zh-CN"/>
        </w:rPr>
        <w:t>将n划分成若干不同整数之和的划分数</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dp[i][j]表示将整数i划分成不超过j的划分数，分含不含j两种情况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 = dp[i-j][j-1] + dp[i][j-1];(j&lt;=i)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dp[i][i]                (j &gt;i)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=&gt;ans = dp[n][n]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/*****（二）</w:t>
      </w:r>
      <w:r>
        <w:rPr>
          <w:rFonts w:hint="eastAsia" w:asciiTheme="minorEastAsia" w:hAnsiTheme="minorEastAsia" w:eastAsiaTheme="minorEastAsia" w:cstheme="minorEastAsia"/>
          <w:b/>
          <w:bCs w:val="0"/>
          <w:i w:val="0"/>
          <w:caps w:val="0"/>
          <w:color w:val="000000"/>
          <w:spacing w:val="0"/>
          <w:sz w:val="24"/>
          <w:szCs w:val="24"/>
          <w:u w:val="none"/>
          <w:shd w:val="clear" w:fill="FFFFFF"/>
          <w:lang w:val="en-US" w:eastAsia="zh-CN"/>
        </w:rPr>
        <w:t>将n划分成若干正整数之和的划分数</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dp[i][j]表示将整数i划分成不超过j的划分数，分含不含j两种情况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与（一）区别，j可重复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 = dp[i-j][j] + dp[i][j-1];(j&lt;=i)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dp[i][i]                (j &gt;i)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=&gt;ans = dp[n][n]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/*****（三）</w:t>
      </w:r>
      <w:r>
        <w:rPr>
          <w:rFonts w:hint="eastAsia" w:asciiTheme="minorEastAsia" w:hAnsiTheme="minorEastAsia" w:eastAsiaTheme="minorEastAsia" w:cstheme="minorEastAsia"/>
          <w:b/>
          <w:bCs w:val="0"/>
          <w:i w:val="0"/>
          <w:caps w:val="0"/>
          <w:color w:val="000000"/>
          <w:spacing w:val="0"/>
          <w:sz w:val="24"/>
          <w:szCs w:val="24"/>
          <w:u w:val="none"/>
          <w:shd w:val="clear" w:fill="FFFFFF"/>
          <w:lang w:val="en-US" w:eastAsia="zh-CN"/>
        </w:rPr>
        <w:t>将n划分成k个正整数之和的划分数</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dp[i][j]表示将整数i划分成j个正整数的划分数，考虑j组数中含不含1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 = dp[i-1][j-1] + dp[i-j][j];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如果不包含1，那么每组数至少为2，从每堆数中各拿出1还能够成j堆数dp[i-j][j]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=&gt;ans = dp[n][k]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/*****（四）</w:t>
      </w:r>
      <w:r>
        <w:rPr>
          <w:rFonts w:hint="eastAsia" w:asciiTheme="minorEastAsia" w:hAnsiTheme="minorEastAsia" w:eastAsiaTheme="minorEastAsia" w:cstheme="minorEastAsia"/>
          <w:b/>
          <w:bCs w:val="0"/>
          <w:i w:val="0"/>
          <w:caps w:val="0"/>
          <w:color w:val="000000"/>
          <w:spacing w:val="0"/>
          <w:sz w:val="24"/>
          <w:szCs w:val="24"/>
          <w:u w:val="none"/>
          <w:shd w:val="clear" w:fill="FFFFFF"/>
          <w:lang w:val="en-US" w:eastAsia="zh-CN"/>
        </w:rPr>
        <w:t>将n划分成最大数不超过k的划分数</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dp[i][j]表示将整数i划分成不超过j的划分数，分含不含j两种情况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是（二）的特例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 = dp[i-j][j] + dp[i][j-1];(j&lt;=i)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dp[i][i]                (j &gt;i)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=&gt;ans = dp[n][k]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/*****（五）</w:t>
      </w:r>
      <w:r>
        <w:rPr>
          <w:rFonts w:hint="eastAsia" w:asciiTheme="minorEastAsia" w:hAnsiTheme="minorEastAsia" w:eastAsiaTheme="minorEastAsia" w:cstheme="minorEastAsia"/>
          <w:b/>
          <w:bCs w:val="0"/>
          <w:i w:val="0"/>
          <w:caps w:val="0"/>
          <w:color w:val="000000"/>
          <w:spacing w:val="0"/>
          <w:sz w:val="24"/>
          <w:szCs w:val="24"/>
          <w:u w:val="none"/>
          <w:shd w:val="clear" w:fill="FFFFFF"/>
          <w:lang w:val="en-US" w:eastAsia="zh-CN"/>
        </w:rPr>
        <w:t>将n划分成若干个 奇正整数之和的划分数</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dp[i][j]表示将整数i划分成不超过j的划分数，分含不含j两种情况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dp[0][0] =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j是奇数，正常判断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dp[i][j] = dp[i-j][j] + dp[i][j-1];(j&lt;=i)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 dp[i][i]                (j &gt;i)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j是偶数,dp[i][j] = dp[i][j-1]//往下递推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 xml:space="preserve">   =&gt;ans = dp[n][n]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bCs w:val="0"/>
          <w:i w:val="0"/>
          <w:caps w:val="0"/>
          <w:color w:val="000000"/>
          <w:spacing w:val="0"/>
          <w:sz w:val="28"/>
          <w:szCs w:val="28"/>
          <w:u w:val="none"/>
          <w:shd w:val="clear" w:fill="FFFFFF"/>
          <w:lang w:val="en-US" w:eastAsia="zh-CN"/>
        </w:rPr>
      </w:pPr>
      <w:r>
        <w:rPr>
          <w:rFonts w:hint="eastAsia" w:asciiTheme="minorEastAsia" w:hAnsiTheme="minorEastAsia" w:eastAsiaTheme="minorEastAsia" w:cstheme="minorEastAsia"/>
          <w:b/>
          <w:bCs w:val="0"/>
          <w:i w:val="0"/>
          <w:caps w:val="0"/>
          <w:color w:val="000000"/>
          <w:spacing w:val="0"/>
          <w:sz w:val="28"/>
          <w:szCs w:val="28"/>
          <w:u w:val="none"/>
          <w:shd w:val="clear" w:fill="FFFFFF"/>
          <w:lang w:val="en-US" w:eastAsia="zh-CN"/>
        </w:rPr>
        <w:t>最大子段和问题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问题定义：对于给定序列a1,a2,a3……an,寻找它的某个连续子段，使得其和最大。如( -2,11,-4,13,-5,-2 )最大子段是{ 11,-4,13 }其和为20。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思路：辅助数组b[j]用来记录一j为尾的子段和集合中的最大字段和，a[i]为序列的第i个元素。 </w:t>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br w:type="textWrapping"/>
      </w:r>
      <w:r>
        <w:rPr>
          <w:rFonts w:hint="eastAsia" w:asciiTheme="minorEastAsia" w:hAnsiTheme="minorEastAsia" w:eastAsiaTheme="minorEastAsia" w:cstheme="minorEastAsia"/>
          <w:b w:val="0"/>
          <w:bCs/>
          <w:i w:val="0"/>
          <w:caps w:val="0"/>
          <w:color w:val="000000"/>
          <w:spacing w:val="0"/>
          <w:sz w:val="24"/>
          <w:szCs w:val="24"/>
          <w:u w:val="none"/>
          <w:shd w:val="clear" w:fill="FFFFFF"/>
          <w:lang w:val="en-US" w:eastAsia="zh-CN"/>
        </w:rPr>
        <w:t>那么当b[i-1]&gt;0时,b[i]=b[i-1]+a[i],否则 b[i]=a[i];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sectPr>
          <w:pgSz w:w="11906" w:h="16838"/>
          <w:pgMar w:top="1440" w:right="1800" w:bottom="1440" w:left="1800" w:header="851" w:footer="992" w:gutter="0"/>
          <w:cols w:space="425" w:num="1"/>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2589530</wp:posOffset>
                </wp:positionH>
                <wp:positionV relativeFrom="paragraph">
                  <wp:posOffset>11430</wp:posOffset>
                </wp:positionV>
                <wp:extent cx="0" cy="7219950"/>
                <wp:effectExtent l="4445" t="0" r="14605" b="0"/>
                <wp:wrapNone/>
                <wp:docPr id="8" name="直接连接符 8"/>
                <wp:cNvGraphicFramePr/>
                <a:graphic xmlns:a="http://schemas.openxmlformats.org/drawingml/2006/main">
                  <a:graphicData uri="http://schemas.microsoft.com/office/word/2010/wordprocessingShape">
                    <wps:wsp>
                      <wps:cNvCnPr/>
                      <wps:spPr>
                        <a:xfrm>
                          <a:off x="3732530" y="2891790"/>
                          <a:ext cx="0" cy="7219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3.9pt;margin-top:0.9pt;height:568.5pt;width:0pt;z-index:251658240;mso-width-relative:page;mso-height-relative:page;" filled="f" stroked="t" coordsize="21600,21600" o:gfxdata="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3grqDVAAAACgEAAA8AAAAAAAAA&#10;AQAgAAAAIgAAAGRycy9kb3ducmV2LnhtbFBLAQIUABQAAAAIAIdO4kAESuUX2wEAAG8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#include &lt;iostream&gt;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using namespace std;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int MIS(int n,int a[],int b[],int 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for (int i = 0; i &lt; n; 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if (i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b[i] = a[i];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max = b[i];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if (b[i - 1]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b[i] = a[i];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b[i] = b[i - 1] + a[i];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if (b[i] &gt; 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max = b[i];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return 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int 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cout &lt;&lt; "请输入数字个数：";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int 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cin &gt;&gt; 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cout &lt;&lt; "请输入数字，每个数字中间用空格隔开";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int a[10000];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for (int i = 0; i &lt; n; 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cin &gt;&gt; a[i];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int b[10000],max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max = MIS(n, a, b, 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cout &lt;&lt; "最大字段和为：" &lt;&lt; max &lt;&lt; endl;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 xml:space="preserve">    system("pause");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exact"/>
        <w:ind w:left="0" w:right="0" w:firstLine="0"/>
        <w:jc w:val="left"/>
        <w:textAlignment w:val="auto"/>
        <w:outlineLvl w:val="9"/>
        <w:rPr>
          <w:rFonts w:hint="eastAsia" w:asciiTheme="minorEastAsia" w:hAnsiTheme="minorEastAsia" w:eastAsiaTheme="minorEastAsia" w:cstheme="minorEastAsia"/>
          <w:b w:val="0"/>
          <w:bCs/>
          <w:i w:val="0"/>
          <w:caps w:val="0"/>
          <w:color w:val="000000"/>
          <w:spacing w:val="0"/>
          <w:sz w:val="21"/>
          <w:szCs w:val="21"/>
          <w:u w:val="none"/>
          <w:shd w:val="clear" w:fill="FFFFFF"/>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dobe Myungjo Std M">
    <w:panose1 w:val="02020600000000000000"/>
    <w:charset w:val="80"/>
    <w:family w:val="auto"/>
    <w:pitch w:val="default"/>
    <w:sig w:usb0="00000001" w:usb1="21D72C10" w:usb2="00000010" w:usb3="00000000" w:csb0="602A0005"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2485F"/>
    <w:multiLevelType w:val="multilevel"/>
    <w:tmpl w:val="27D248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82B7138"/>
    <w:multiLevelType w:val="multilevel"/>
    <w:tmpl w:val="482B71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F04A2"/>
    <w:rsid w:val="078B3E13"/>
    <w:rsid w:val="1C2F04A2"/>
    <w:rsid w:val="200F78D8"/>
    <w:rsid w:val="24C65259"/>
    <w:rsid w:val="27290157"/>
    <w:rsid w:val="46243981"/>
    <w:rsid w:val="48E07AF7"/>
    <w:rsid w:val="510A5726"/>
    <w:rsid w:val="6A374D2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46;&#23384;&#28828;\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2018-11-08T14:32:00Z</dcterms:created>
  <dc:creator>aˇ许沵㈦世温柔℉</dc:creator>
  <cp:lastModifiedBy>aˇ许沵㈦世温柔℉</cp:lastModifiedBy>
  <dcterms:modified xsi:type="dcterms:W3CDTF">2018-11-17T05:02:17Z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